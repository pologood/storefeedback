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3A9" w:rsidRDefault="00E443A9" w:rsidP="00E443A9">
      <w:pPr>
        <w:widowControl/>
        <w:jc w:val="left"/>
        <w:rPr>
          <w:rFonts w:ascii="Arial Black" w:eastAsia="楷体_GB2312" w:hAnsi="Arial Black"/>
          <w:b/>
          <w:sz w:val="28"/>
        </w:rPr>
      </w:pPr>
      <w:r>
        <w:rPr>
          <w:rFonts w:ascii="Arial Black" w:eastAsia="楷体_GB2312" w:hAnsi="Arial Black" w:hint="eastAsia"/>
          <w:b/>
          <w:sz w:val="28"/>
        </w:rPr>
        <w:t>项目管理文</w:t>
      </w:r>
      <w:r w:rsidR="0052594A">
        <w:rPr>
          <w:rFonts w:ascii="Arial Black" w:eastAsia="楷体_GB2312" w:hAnsi="Arial Black" w:hint="eastAsia"/>
          <w:b/>
          <w:sz w:val="28"/>
        </w:rPr>
        <w:t>档</w:t>
      </w:r>
    </w:p>
    <w:p w:rsidR="00E443A9" w:rsidRDefault="00E443A9" w:rsidP="00E443A9">
      <w:pPr>
        <w:widowControl/>
        <w:jc w:val="left"/>
        <w:rPr>
          <w:rFonts w:ascii="Arial Black" w:eastAsia="楷体_GB2312" w:hAnsi="Arial Black"/>
          <w:b/>
          <w:sz w:val="28"/>
        </w:rPr>
      </w:pPr>
    </w:p>
    <w:p w:rsidR="00E443A9" w:rsidRDefault="00E443A9" w:rsidP="00E443A9">
      <w:pPr>
        <w:widowControl/>
        <w:jc w:val="left"/>
        <w:rPr>
          <w:rFonts w:ascii="Arial Black" w:eastAsia="楷体_GB2312" w:hAnsi="Arial Black"/>
          <w:b/>
          <w:sz w:val="28"/>
        </w:rPr>
      </w:pPr>
    </w:p>
    <w:p w:rsidR="00E443A9" w:rsidRDefault="00E443A9" w:rsidP="00E443A9">
      <w:pPr>
        <w:widowControl/>
        <w:jc w:val="left"/>
        <w:rPr>
          <w:rFonts w:ascii="Arial Black" w:eastAsia="楷体_GB2312" w:hAnsi="Arial Black"/>
          <w:b/>
          <w:sz w:val="28"/>
        </w:rPr>
      </w:pPr>
    </w:p>
    <w:p w:rsidR="00E443A9" w:rsidRDefault="00E443A9" w:rsidP="00E443A9">
      <w:pPr>
        <w:widowControl/>
        <w:jc w:val="left"/>
        <w:rPr>
          <w:rFonts w:ascii="Arial Black" w:eastAsia="楷体_GB2312" w:hAnsi="Arial Black"/>
          <w:b/>
          <w:sz w:val="28"/>
        </w:rPr>
      </w:pPr>
    </w:p>
    <w:p w:rsidR="00E443A9" w:rsidRDefault="00E443A9" w:rsidP="00E443A9">
      <w:pPr>
        <w:jc w:val="center"/>
        <w:rPr>
          <w:rFonts w:ascii="Arial" w:eastAsia="楷体_GB2312" w:hAnsi="Arial"/>
          <w:b/>
          <w:sz w:val="52"/>
        </w:rPr>
      </w:pPr>
      <w:r>
        <w:rPr>
          <w:rFonts w:ascii="Arial" w:eastAsia="黑体" w:hAnsi="Arial" w:hint="eastAsia"/>
          <w:b/>
          <w:sz w:val="72"/>
        </w:rPr>
        <w:t>需求规格说明书</w:t>
      </w:r>
    </w:p>
    <w:p w:rsidR="00E443A9" w:rsidRDefault="00E443A9" w:rsidP="00E443A9">
      <w:pPr>
        <w:jc w:val="center"/>
        <w:rPr>
          <w:rFonts w:eastAsia="楷体_GB2312"/>
          <w:noProof/>
          <w:sz w:val="20"/>
        </w:rPr>
      </w:pPr>
    </w:p>
    <w:p w:rsidR="00E443A9" w:rsidRDefault="00E443A9" w:rsidP="00E443A9">
      <w:pPr>
        <w:jc w:val="center"/>
        <w:rPr>
          <w:rFonts w:eastAsia="楷体_GB2312"/>
          <w:noProof/>
          <w:sz w:val="20"/>
        </w:rPr>
      </w:pPr>
    </w:p>
    <w:p w:rsidR="00E443A9" w:rsidRDefault="00E443A9" w:rsidP="00E443A9">
      <w:pPr>
        <w:jc w:val="center"/>
        <w:rPr>
          <w:rFonts w:eastAsia="楷体_GB2312"/>
          <w:noProof/>
          <w:sz w:val="20"/>
        </w:rPr>
      </w:pPr>
    </w:p>
    <w:p w:rsidR="00E443A9" w:rsidRDefault="00E443A9" w:rsidP="00E443A9">
      <w:pPr>
        <w:jc w:val="center"/>
        <w:rPr>
          <w:rFonts w:eastAsia="楷体_GB2312"/>
          <w:noProof/>
          <w:sz w:val="20"/>
        </w:rPr>
      </w:pPr>
    </w:p>
    <w:p w:rsidR="00BE34E1" w:rsidRDefault="00BE34E1" w:rsidP="00E443A9">
      <w:pPr>
        <w:jc w:val="center"/>
        <w:rPr>
          <w:rFonts w:eastAsia="楷体_GB2312"/>
          <w:noProof/>
          <w:sz w:val="20"/>
        </w:rPr>
      </w:pPr>
    </w:p>
    <w:p w:rsidR="00BE34E1" w:rsidRDefault="00BE34E1" w:rsidP="00BE34E1">
      <w:pPr>
        <w:rPr>
          <w:rFonts w:eastAsia="楷体_GB2312"/>
          <w:noProof/>
          <w:sz w:val="20"/>
        </w:rPr>
      </w:pPr>
    </w:p>
    <w:p w:rsidR="00E443A9" w:rsidRDefault="00E443A9" w:rsidP="00BE34E1">
      <w:pPr>
        <w:rPr>
          <w:rFonts w:ascii="Arial" w:eastAsia="楷体_GB2312" w:hAnsi="Arial"/>
          <w:b/>
          <w:sz w:val="52"/>
        </w:rPr>
      </w:pPr>
    </w:p>
    <w:p w:rsidR="00E443A9" w:rsidRDefault="00E443A9" w:rsidP="00E443A9">
      <w:pPr>
        <w:rPr>
          <w:rFonts w:eastAsia="楷体_GB2312"/>
          <w:noProof/>
          <w:sz w:val="20"/>
        </w:rPr>
      </w:pP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49"/>
        <w:gridCol w:w="3647"/>
        <w:gridCol w:w="1510"/>
        <w:gridCol w:w="1922"/>
      </w:tblGrid>
      <w:tr w:rsidR="00E443A9" w:rsidTr="001971D8">
        <w:tc>
          <w:tcPr>
            <w:tcW w:w="1442" w:type="dxa"/>
          </w:tcPr>
          <w:p w:rsidR="00E443A9" w:rsidRDefault="00E443A9" w:rsidP="001971D8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编</w:t>
            </w:r>
            <w:r>
              <w:rPr>
                <w:rFonts w:eastAsia="楷体_GB2312" w:hint="eastAsia"/>
                <w:sz w:val="20"/>
              </w:rPr>
              <w:t xml:space="preserve"> </w:t>
            </w:r>
            <w:r>
              <w:rPr>
                <w:rFonts w:eastAsia="楷体_GB2312" w:hint="eastAsia"/>
                <w:sz w:val="20"/>
              </w:rPr>
              <w:t>写</w:t>
            </w:r>
          </w:p>
        </w:tc>
        <w:tc>
          <w:tcPr>
            <w:tcW w:w="3972" w:type="dxa"/>
          </w:tcPr>
          <w:p w:rsidR="00E443A9" w:rsidRDefault="002C1BC3" w:rsidP="001971D8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姓名</w:t>
            </w:r>
          </w:p>
        </w:tc>
        <w:tc>
          <w:tcPr>
            <w:tcW w:w="1620" w:type="dxa"/>
          </w:tcPr>
          <w:p w:rsidR="00E443A9" w:rsidRDefault="00E443A9" w:rsidP="001971D8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编写</w:t>
            </w:r>
            <w:r>
              <w:rPr>
                <w:rFonts w:eastAsia="楷体_GB2312" w:hint="eastAsia"/>
                <w:sz w:val="20"/>
              </w:rPr>
              <w:t xml:space="preserve"> </w:t>
            </w:r>
            <w:r>
              <w:rPr>
                <w:rFonts w:eastAsia="楷体_GB2312" w:hint="eastAsia"/>
                <w:sz w:val="20"/>
              </w:rPr>
              <w:t>时间</w:t>
            </w:r>
          </w:p>
        </w:tc>
        <w:tc>
          <w:tcPr>
            <w:tcW w:w="2093" w:type="dxa"/>
          </w:tcPr>
          <w:p w:rsidR="00E443A9" w:rsidRDefault="00E443A9" w:rsidP="00E443A9">
            <w:pPr>
              <w:jc w:val="center"/>
              <w:rPr>
                <w:rFonts w:eastAsia="楷体_GB2312"/>
                <w:sz w:val="20"/>
              </w:rPr>
            </w:pPr>
          </w:p>
        </w:tc>
      </w:tr>
      <w:tr w:rsidR="00E443A9" w:rsidTr="001971D8">
        <w:tc>
          <w:tcPr>
            <w:tcW w:w="1442" w:type="dxa"/>
          </w:tcPr>
          <w:p w:rsidR="00E443A9" w:rsidRDefault="00E443A9" w:rsidP="001971D8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审</w:t>
            </w:r>
            <w:r>
              <w:rPr>
                <w:rFonts w:eastAsia="楷体_GB2312" w:hint="eastAsia"/>
                <w:sz w:val="20"/>
              </w:rPr>
              <w:t xml:space="preserve"> </w:t>
            </w:r>
            <w:r>
              <w:rPr>
                <w:rFonts w:eastAsia="楷体_GB2312" w:hint="eastAsia"/>
                <w:sz w:val="20"/>
              </w:rPr>
              <w:t>批</w:t>
            </w:r>
          </w:p>
        </w:tc>
        <w:tc>
          <w:tcPr>
            <w:tcW w:w="3972" w:type="dxa"/>
          </w:tcPr>
          <w:p w:rsidR="00E443A9" w:rsidRDefault="00E443A9" w:rsidP="001971D8">
            <w:pPr>
              <w:jc w:val="center"/>
              <w:rPr>
                <w:rFonts w:eastAsia="楷体_GB2312"/>
                <w:sz w:val="20"/>
              </w:rPr>
            </w:pPr>
          </w:p>
        </w:tc>
        <w:tc>
          <w:tcPr>
            <w:tcW w:w="1620" w:type="dxa"/>
          </w:tcPr>
          <w:p w:rsidR="00E443A9" w:rsidRDefault="00E443A9" w:rsidP="001971D8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审批</w:t>
            </w:r>
            <w:r>
              <w:rPr>
                <w:rFonts w:eastAsia="楷体_GB2312" w:hint="eastAsia"/>
                <w:sz w:val="20"/>
              </w:rPr>
              <w:t xml:space="preserve"> </w:t>
            </w:r>
            <w:r>
              <w:rPr>
                <w:rFonts w:eastAsia="楷体_GB2312" w:hint="eastAsia"/>
                <w:sz w:val="20"/>
              </w:rPr>
              <w:t>时间</w:t>
            </w:r>
          </w:p>
        </w:tc>
        <w:tc>
          <w:tcPr>
            <w:tcW w:w="2093" w:type="dxa"/>
          </w:tcPr>
          <w:p w:rsidR="00E443A9" w:rsidRDefault="00E443A9" w:rsidP="001971D8">
            <w:pPr>
              <w:jc w:val="center"/>
              <w:rPr>
                <w:rFonts w:eastAsia="楷体_GB2312"/>
                <w:sz w:val="20"/>
              </w:rPr>
            </w:pPr>
          </w:p>
        </w:tc>
      </w:tr>
      <w:tr w:rsidR="00E443A9" w:rsidTr="001971D8">
        <w:trPr>
          <w:cantSplit/>
        </w:trPr>
        <w:tc>
          <w:tcPr>
            <w:tcW w:w="1442" w:type="dxa"/>
            <w:vAlign w:val="center"/>
          </w:tcPr>
          <w:p w:rsidR="00E443A9" w:rsidRDefault="00E443A9" w:rsidP="001971D8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版本</w:t>
            </w:r>
          </w:p>
        </w:tc>
        <w:tc>
          <w:tcPr>
            <w:tcW w:w="7685" w:type="dxa"/>
            <w:gridSpan w:val="3"/>
          </w:tcPr>
          <w:p w:rsidR="00E443A9" w:rsidRDefault="00E443A9" w:rsidP="001971D8"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eastAsia="楷体_GB2312"/>
                <w:sz w:val="20"/>
              </w:rPr>
              <w:t>V</w:t>
            </w:r>
            <w:r w:rsidR="00402902">
              <w:rPr>
                <w:rFonts w:eastAsia="楷体_GB2312" w:hint="eastAsia"/>
                <w:sz w:val="20"/>
              </w:rPr>
              <w:t>0.1</w:t>
            </w:r>
          </w:p>
        </w:tc>
      </w:tr>
    </w:tbl>
    <w:p w:rsidR="00E443A9" w:rsidRPr="0052594A" w:rsidRDefault="00E443A9" w:rsidP="00E443A9">
      <w:pPr>
        <w:widowControl/>
        <w:spacing w:before="240"/>
        <w:jc w:val="center"/>
        <w:rPr>
          <w:b/>
          <w:sz w:val="21"/>
          <w:szCs w:val="21"/>
        </w:rPr>
      </w:pPr>
      <w:r w:rsidRPr="0052594A">
        <w:rPr>
          <w:rFonts w:hint="eastAsia"/>
          <w:b/>
          <w:sz w:val="21"/>
          <w:szCs w:val="21"/>
        </w:rPr>
        <w:t>版权所有</w:t>
      </w:r>
    </w:p>
    <w:p w:rsidR="00E443A9" w:rsidRPr="0052594A" w:rsidRDefault="002E3703" w:rsidP="00E443A9">
      <w:pPr>
        <w:widowControl/>
        <w:spacing w:before="24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文档中的全部内容属国美电器科技</w:t>
      </w:r>
      <w:r w:rsidR="00E443A9" w:rsidRPr="0052594A">
        <w:rPr>
          <w:rFonts w:hint="eastAsia"/>
          <w:sz w:val="21"/>
          <w:szCs w:val="21"/>
        </w:rPr>
        <w:t>有限公司所有，</w:t>
      </w:r>
    </w:p>
    <w:p w:rsidR="00E80443" w:rsidRPr="0052594A" w:rsidRDefault="00E443A9" w:rsidP="0052594A">
      <w:pPr>
        <w:jc w:val="center"/>
        <w:rPr>
          <w:sz w:val="21"/>
          <w:szCs w:val="21"/>
        </w:rPr>
      </w:pPr>
      <w:r w:rsidRPr="0052594A">
        <w:rPr>
          <w:rFonts w:hint="eastAsia"/>
          <w:sz w:val="21"/>
          <w:szCs w:val="21"/>
        </w:rPr>
        <w:t>未经允许，不可全部或部分发表、复制、使用于任何目的。</w:t>
      </w:r>
    </w:p>
    <w:p w:rsidR="00D94843" w:rsidRDefault="0052594A" w:rsidP="00D94843">
      <w:pPr>
        <w:pStyle w:val="a4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D94843" w:rsidRPr="00D94843" w:rsidRDefault="00D94843" w:rsidP="00D94843">
      <w:pPr>
        <w:pStyle w:val="a4"/>
        <w:rPr>
          <w:sz w:val="30"/>
          <w:szCs w:val="30"/>
        </w:rPr>
      </w:pPr>
    </w:p>
    <w:p w:rsidR="00FA55F2" w:rsidRDefault="00FA55F2" w:rsidP="00D94843">
      <w:pPr>
        <w:pStyle w:val="a4"/>
        <w:jc w:val="left"/>
      </w:pPr>
    </w:p>
    <w:tbl>
      <w:tblPr>
        <w:tblpPr w:leftFromText="180" w:rightFromText="180" w:vertAnchor="page" w:horzAnchor="margin" w:tblpXSpec="center" w:tblpY="2341"/>
        <w:tblW w:w="105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/>
      </w:tblPr>
      <w:tblGrid>
        <w:gridCol w:w="1022"/>
        <w:gridCol w:w="1155"/>
        <w:gridCol w:w="1742"/>
        <w:gridCol w:w="1140"/>
        <w:gridCol w:w="1570"/>
        <w:gridCol w:w="992"/>
        <w:gridCol w:w="1481"/>
        <w:gridCol w:w="1481"/>
      </w:tblGrid>
      <w:tr w:rsidR="00FA55F2" w:rsidRPr="0084622D" w:rsidTr="006C2648">
        <w:tc>
          <w:tcPr>
            <w:tcW w:w="1022" w:type="dxa"/>
          </w:tcPr>
          <w:p w:rsidR="00FA55F2" w:rsidRPr="0084622D" w:rsidRDefault="00FA55F2" w:rsidP="006C2648">
            <w:pPr>
              <w:jc w:val="center"/>
              <w:rPr>
                <w:b/>
                <w:bCs/>
              </w:rPr>
            </w:pPr>
            <w:r w:rsidRPr="0084622D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155" w:type="dxa"/>
          </w:tcPr>
          <w:p w:rsidR="00FA55F2" w:rsidRPr="0084622D" w:rsidRDefault="00FA55F2" w:rsidP="006C26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变化状态</w:t>
            </w:r>
          </w:p>
        </w:tc>
        <w:tc>
          <w:tcPr>
            <w:tcW w:w="1742" w:type="dxa"/>
          </w:tcPr>
          <w:p w:rsidR="00FA55F2" w:rsidRPr="0084622D" w:rsidRDefault="00FA55F2" w:rsidP="006C2648">
            <w:pPr>
              <w:jc w:val="center"/>
              <w:rPr>
                <w:b/>
                <w:bCs/>
              </w:rPr>
            </w:pPr>
            <w:r w:rsidRPr="0084622D"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140" w:type="dxa"/>
          </w:tcPr>
          <w:p w:rsidR="00FA55F2" w:rsidRPr="0084622D" w:rsidRDefault="00FA55F2" w:rsidP="006C2648">
            <w:pPr>
              <w:jc w:val="center"/>
              <w:rPr>
                <w:b/>
                <w:bCs/>
              </w:rPr>
            </w:pPr>
            <w:r w:rsidRPr="0084622D">
              <w:rPr>
                <w:rFonts w:hint="eastAsia"/>
                <w:b/>
                <w:bCs/>
              </w:rPr>
              <w:t>变更人</w:t>
            </w:r>
          </w:p>
        </w:tc>
        <w:tc>
          <w:tcPr>
            <w:tcW w:w="1570" w:type="dxa"/>
          </w:tcPr>
          <w:p w:rsidR="00FA55F2" w:rsidRPr="0084622D" w:rsidRDefault="00FA55F2" w:rsidP="006C2648">
            <w:pPr>
              <w:jc w:val="center"/>
              <w:rPr>
                <w:b/>
                <w:bCs/>
              </w:rPr>
            </w:pPr>
            <w:r w:rsidRPr="0084622D">
              <w:rPr>
                <w:rFonts w:hint="eastAsia"/>
                <w:b/>
                <w:bCs/>
              </w:rPr>
              <w:t>存放位置</w:t>
            </w:r>
          </w:p>
        </w:tc>
        <w:tc>
          <w:tcPr>
            <w:tcW w:w="992" w:type="dxa"/>
          </w:tcPr>
          <w:p w:rsidR="00FA55F2" w:rsidRPr="0084622D" w:rsidRDefault="00FA55F2" w:rsidP="006C2648">
            <w:pPr>
              <w:jc w:val="center"/>
              <w:rPr>
                <w:b/>
                <w:bCs/>
              </w:rPr>
            </w:pPr>
            <w:r w:rsidRPr="0084622D">
              <w:rPr>
                <w:rFonts w:hint="eastAsia"/>
                <w:b/>
                <w:bCs/>
              </w:rPr>
              <w:t>审批人</w:t>
            </w:r>
          </w:p>
        </w:tc>
        <w:tc>
          <w:tcPr>
            <w:tcW w:w="1481" w:type="dxa"/>
          </w:tcPr>
          <w:p w:rsidR="00FA55F2" w:rsidRPr="0084622D" w:rsidRDefault="00FA55F2" w:rsidP="006C26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1481" w:type="dxa"/>
          </w:tcPr>
          <w:p w:rsidR="00FA55F2" w:rsidRPr="0084622D" w:rsidRDefault="00FA55F2" w:rsidP="006C2648">
            <w:pPr>
              <w:jc w:val="center"/>
              <w:rPr>
                <w:b/>
                <w:bCs/>
              </w:rPr>
            </w:pPr>
            <w:r w:rsidRPr="0084622D">
              <w:rPr>
                <w:rFonts w:hint="eastAsia"/>
                <w:b/>
                <w:bCs/>
              </w:rPr>
              <w:t>审批日期</w:t>
            </w:r>
          </w:p>
        </w:tc>
      </w:tr>
      <w:tr w:rsidR="00FA55F2" w:rsidRPr="0084622D" w:rsidTr="006C2648">
        <w:trPr>
          <w:trHeight w:val="353"/>
        </w:trPr>
        <w:tc>
          <w:tcPr>
            <w:tcW w:w="1022" w:type="dxa"/>
          </w:tcPr>
          <w:p w:rsidR="00FA55F2" w:rsidRPr="0084622D" w:rsidRDefault="00FA55F2" w:rsidP="006C2648"/>
        </w:tc>
        <w:tc>
          <w:tcPr>
            <w:tcW w:w="1155" w:type="dxa"/>
          </w:tcPr>
          <w:p w:rsidR="00FA55F2" w:rsidRPr="0084622D" w:rsidRDefault="00FA55F2" w:rsidP="006C2648"/>
        </w:tc>
        <w:tc>
          <w:tcPr>
            <w:tcW w:w="1742" w:type="dxa"/>
          </w:tcPr>
          <w:p w:rsidR="00FA55F2" w:rsidRPr="0084622D" w:rsidRDefault="00FA55F2" w:rsidP="006C2648"/>
        </w:tc>
        <w:tc>
          <w:tcPr>
            <w:tcW w:w="1140" w:type="dxa"/>
          </w:tcPr>
          <w:p w:rsidR="00FA55F2" w:rsidRPr="0084622D" w:rsidRDefault="00FA55F2" w:rsidP="006C2648"/>
        </w:tc>
        <w:tc>
          <w:tcPr>
            <w:tcW w:w="1570" w:type="dxa"/>
          </w:tcPr>
          <w:p w:rsidR="00FA55F2" w:rsidRPr="0084622D" w:rsidRDefault="00FA55F2" w:rsidP="006C2648"/>
        </w:tc>
        <w:tc>
          <w:tcPr>
            <w:tcW w:w="992" w:type="dxa"/>
          </w:tcPr>
          <w:p w:rsidR="00FA55F2" w:rsidRPr="0084622D" w:rsidRDefault="00FA55F2" w:rsidP="006C2648"/>
        </w:tc>
        <w:tc>
          <w:tcPr>
            <w:tcW w:w="1481" w:type="dxa"/>
          </w:tcPr>
          <w:p w:rsidR="00FA55F2" w:rsidRPr="0084622D" w:rsidRDefault="00FA55F2" w:rsidP="006C2648"/>
        </w:tc>
        <w:tc>
          <w:tcPr>
            <w:tcW w:w="1481" w:type="dxa"/>
          </w:tcPr>
          <w:p w:rsidR="00FA55F2" w:rsidRPr="0084622D" w:rsidRDefault="00FA55F2" w:rsidP="006C2648"/>
        </w:tc>
      </w:tr>
      <w:tr w:rsidR="00FA55F2" w:rsidRPr="0084622D" w:rsidTr="006C2648">
        <w:tc>
          <w:tcPr>
            <w:tcW w:w="1022" w:type="dxa"/>
          </w:tcPr>
          <w:p w:rsidR="00FA55F2" w:rsidRPr="004D6A81" w:rsidRDefault="00FA55F2" w:rsidP="006C2648"/>
        </w:tc>
        <w:tc>
          <w:tcPr>
            <w:tcW w:w="1155" w:type="dxa"/>
          </w:tcPr>
          <w:p w:rsidR="00FA55F2" w:rsidRPr="00B15442" w:rsidRDefault="00FA55F2" w:rsidP="006C2648"/>
        </w:tc>
        <w:tc>
          <w:tcPr>
            <w:tcW w:w="1742" w:type="dxa"/>
          </w:tcPr>
          <w:p w:rsidR="00FA55F2" w:rsidRPr="00B15442" w:rsidRDefault="00FA55F2" w:rsidP="006C2648"/>
        </w:tc>
        <w:tc>
          <w:tcPr>
            <w:tcW w:w="1140" w:type="dxa"/>
          </w:tcPr>
          <w:p w:rsidR="00FA55F2" w:rsidRPr="00172AAF" w:rsidRDefault="00FA55F2" w:rsidP="006C2648">
            <w:pPr>
              <w:jc w:val="left"/>
            </w:pPr>
          </w:p>
        </w:tc>
        <w:tc>
          <w:tcPr>
            <w:tcW w:w="1570" w:type="dxa"/>
          </w:tcPr>
          <w:p w:rsidR="00FA55F2" w:rsidRPr="0084622D" w:rsidRDefault="00FA55F2" w:rsidP="006C2648"/>
        </w:tc>
        <w:tc>
          <w:tcPr>
            <w:tcW w:w="992" w:type="dxa"/>
          </w:tcPr>
          <w:p w:rsidR="00FA55F2" w:rsidRPr="0084622D" w:rsidRDefault="00FA55F2" w:rsidP="006C2648"/>
        </w:tc>
        <w:tc>
          <w:tcPr>
            <w:tcW w:w="1481" w:type="dxa"/>
          </w:tcPr>
          <w:p w:rsidR="00FA55F2" w:rsidRPr="0084622D" w:rsidRDefault="00FA55F2" w:rsidP="006C2648"/>
        </w:tc>
        <w:tc>
          <w:tcPr>
            <w:tcW w:w="1481" w:type="dxa"/>
          </w:tcPr>
          <w:p w:rsidR="00FA55F2" w:rsidRPr="0084622D" w:rsidRDefault="00FA55F2" w:rsidP="006C2648"/>
        </w:tc>
      </w:tr>
      <w:tr w:rsidR="00FA55F2" w:rsidRPr="0084622D" w:rsidTr="006C2648">
        <w:tc>
          <w:tcPr>
            <w:tcW w:w="1022" w:type="dxa"/>
          </w:tcPr>
          <w:p w:rsidR="00FA55F2" w:rsidRPr="0084622D" w:rsidRDefault="00FA55F2" w:rsidP="006C2648"/>
        </w:tc>
        <w:tc>
          <w:tcPr>
            <w:tcW w:w="1155" w:type="dxa"/>
          </w:tcPr>
          <w:p w:rsidR="00FA55F2" w:rsidRPr="0084622D" w:rsidRDefault="00FA55F2" w:rsidP="006C2648"/>
        </w:tc>
        <w:tc>
          <w:tcPr>
            <w:tcW w:w="1742" w:type="dxa"/>
          </w:tcPr>
          <w:p w:rsidR="00FA55F2" w:rsidRPr="0084622D" w:rsidRDefault="00FA55F2" w:rsidP="006C2648"/>
        </w:tc>
        <w:tc>
          <w:tcPr>
            <w:tcW w:w="1140" w:type="dxa"/>
          </w:tcPr>
          <w:p w:rsidR="00FA55F2" w:rsidRPr="0084622D" w:rsidRDefault="00FA55F2" w:rsidP="006C2648"/>
        </w:tc>
        <w:tc>
          <w:tcPr>
            <w:tcW w:w="1570" w:type="dxa"/>
          </w:tcPr>
          <w:p w:rsidR="00FA55F2" w:rsidRPr="0084622D" w:rsidRDefault="00FA55F2" w:rsidP="006C2648"/>
        </w:tc>
        <w:tc>
          <w:tcPr>
            <w:tcW w:w="992" w:type="dxa"/>
          </w:tcPr>
          <w:p w:rsidR="00FA55F2" w:rsidRPr="0084622D" w:rsidRDefault="00FA55F2" w:rsidP="006C2648"/>
        </w:tc>
        <w:tc>
          <w:tcPr>
            <w:tcW w:w="1481" w:type="dxa"/>
          </w:tcPr>
          <w:p w:rsidR="00FA55F2" w:rsidRPr="0084622D" w:rsidRDefault="00FA55F2" w:rsidP="006C2648"/>
        </w:tc>
        <w:tc>
          <w:tcPr>
            <w:tcW w:w="1481" w:type="dxa"/>
          </w:tcPr>
          <w:p w:rsidR="00FA55F2" w:rsidRPr="0084622D" w:rsidRDefault="00FA55F2" w:rsidP="006C2648"/>
        </w:tc>
      </w:tr>
      <w:tr w:rsidR="00FA55F2" w:rsidRPr="0084622D" w:rsidTr="006C2648">
        <w:tc>
          <w:tcPr>
            <w:tcW w:w="1022" w:type="dxa"/>
          </w:tcPr>
          <w:p w:rsidR="00FA55F2" w:rsidRPr="0084622D" w:rsidRDefault="00FA55F2" w:rsidP="006C2648"/>
        </w:tc>
        <w:tc>
          <w:tcPr>
            <w:tcW w:w="1155" w:type="dxa"/>
          </w:tcPr>
          <w:p w:rsidR="00FA55F2" w:rsidRPr="0084622D" w:rsidRDefault="00FA55F2" w:rsidP="006C2648"/>
        </w:tc>
        <w:tc>
          <w:tcPr>
            <w:tcW w:w="1742" w:type="dxa"/>
          </w:tcPr>
          <w:p w:rsidR="00FA55F2" w:rsidRPr="0084622D" w:rsidRDefault="00FA55F2" w:rsidP="006C2648"/>
        </w:tc>
        <w:tc>
          <w:tcPr>
            <w:tcW w:w="1140" w:type="dxa"/>
          </w:tcPr>
          <w:p w:rsidR="00FA55F2" w:rsidRPr="0084622D" w:rsidRDefault="00FA55F2" w:rsidP="006C2648"/>
        </w:tc>
        <w:tc>
          <w:tcPr>
            <w:tcW w:w="1570" w:type="dxa"/>
          </w:tcPr>
          <w:p w:rsidR="00FA55F2" w:rsidRPr="0084622D" w:rsidRDefault="00FA55F2" w:rsidP="006C2648"/>
        </w:tc>
        <w:tc>
          <w:tcPr>
            <w:tcW w:w="992" w:type="dxa"/>
          </w:tcPr>
          <w:p w:rsidR="00FA55F2" w:rsidRPr="0084622D" w:rsidRDefault="00FA55F2" w:rsidP="006C2648"/>
        </w:tc>
        <w:tc>
          <w:tcPr>
            <w:tcW w:w="1481" w:type="dxa"/>
          </w:tcPr>
          <w:p w:rsidR="00FA55F2" w:rsidRPr="0084622D" w:rsidRDefault="00FA55F2" w:rsidP="006C2648"/>
        </w:tc>
        <w:tc>
          <w:tcPr>
            <w:tcW w:w="1481" w:type="dxa"/>
          </w:tcPr>
          <w:p w:rsidR="00FA55F2" w:rsidRPr="0084622D" w:rsidRDefault="00FA55F2" w:rsidP="006C2648"/>
        </w:tc>
      </w:tr>
      <w:tr w:rsidR="00FA55F2" w:rsidRPr="0084622D" w:rsidTr="006C2648">
        <w:tc>
          <w:tcPr>
            <w:tcW w:w="1022" w:type="dxa"/>
          </w:tcPr>
          <w:p w:rsidR="00FA55F2" w:rsidRPr="0084622D" w:rsidRDefault="00FA55F2" w:rsidP="006C2648"/>
        </w:tc>
        <w:tc>
          <w:tcPr>
            <w:tcW w:w="1155" w:type="dxa"/>
          </w:tcPr>
          <w:p w:rsidR="00FA55F2" w:rsidRPr="0084622D" w:rsidRDefault="00FA55F2" w:rsidP="006C2648"/>
        </w:tc>
        <w:tc>
          <w:tcPr>
            <w:tcW w:w="1742" w:type="dxa"/>
          </w:tcPr>
          <w:p w:rsidR="00FA55F2" w:rsidRPr="0084622D" w:rsidRDefault="00FA55F2" w:rsidP="006C2648"/>
        </w:tc>
        <w:tc>
          <w:tcPr>
            <w:tcW w:w="1140" w:type="dxa"/>
          </w:tcPr>
          <w:p w:rsidR="00FA55F2" w:rsidRPr="00F22B2E" w:rsidRDefault="00FA55F2" w:rsidP="006C2648"/>
        </w:tc>
        <w:tc>
          <w:tcPr>
            <w:tcW w:w="1570" w:type="dxa"/>
          </w:tcPr>
          <w:p w:rsidR="00FA55F2" w:rsidRPr="0084622D" w:rsidRDefault="00FA55F2" w:rsidP="006C2648"/>
        </w:tc>
        <w:tc>
          <w:tcPr>
            <w:tcW w:w="992" w:type="dxa"/>
          </w:tcPr>
          <w:p w:rsidR="00FA55F2" w:rsidRPr="0084622D" w:rsidRDefault="00FA55F2" w:rsidP="006C2648"/>
        </w:tc>
        <w:tc>
          <w:tcPr>
            <w:tcW w:w="1481" w:type="dxa"/>
          </w:tcPr>
          <w:p w:rsidR="00FA55F2" w:rsidRPr="0084622D" w:rsidRDefault="00FA55F2" w:rsidP="006C2648"/>
        </w:tc>
        <w:tc>
          <w:tcPr>
            <w:tcW w:w="1481" w:type="dxa"/>
          </w:tcPr>
          <w:p w:rsidR="00FA55F2" w:rsidRPr="0084622D" w:rsidRDefault="00FA55F2" w:rsidP="006C2648"/>
        </w:tc>
      </w:tr>
      <w:tr w:rsidR="00FA55F2" w:rsidRPr="0084622D" w:rsidTr="006C2648">
        <w:tc>
          <w:tcPr>
            <w:tcW w:w="1022" w:type="dxa"/>
          </w:tcPr>
          <w:p w:rsidR="00FA55F2" w:rsidRPr="0084622D" w:rsidRDefault="00FA55F2" w:rsidP="006C2648"/>
        </w:tc>
        <w:tc>
          <w:tcPr>
            <w:tcW w:w="1155" w:type="dxa"/>
          </w:tcPr>
          <w:p w:rsidR="00FA55F2" w:rsidRPr="0084622D" w:rsidRDefault="00FA55F2" w:rsidP="006C2648"/>
        </w:tc>
        <w:tc>
          <w:tcPr>
            <w:tcW w:w="1742" w:type="dxa"/>
          </w:tcPr>
          <w:p w:rsidR="00FA55F2" w:rsidRPr="0084622D" w:rsidRDefault="00FA55F2" w:rsidP="006C2648"/>
        </w:tc>
        <w:tc>
          <w:tcPr>
            <w:tcW w:w="1140" w:type="dxa"/>
          </w:tcPr>
          <w:p w:rsidR="00FA55F2" w:rsidRPr="00F22B2E" w:rsidRDefault="00FA55F2" w:rsidP="006C2648"/>
        </w:tc>
        <w:tc>
          <w:tcPr>
            <w:tcW w:w="1570" w:type="dxa"/>
          </w:tcPr>
          <w:p w:rsidR="00FA55F2" w:rsidRPr="0084622D" w:rsidRDefault="00FA55F2" w:rsidP="006C2648"/>
        </w:tc>
        <w:tc>
          <w:tcPr>
            <w:tcW w:w="992" w:type="dxa"/>
          </w:tcPr>
          <w:p w:rsidR="00FA55F2" w:rsidRPr="0084622D" w:rsidRDefault="00FA55F2" w:rsidP="006C2648"/>
        </w:tc>
        <w:tc>
          <w:tcPr>
            <w:tcW w:w="1481" w:type="dxa"/>
          </w:tcPr>
          <w:p w:rsidR="00FA55F2" w:rsidRPr="0084622D" w:rsidRDefault="00FA55F2" w:rsidP="006C2648"/>
        </w:tc>
        <w:tc>
          <w:tcPr>
            <w:tcW w:w="1481" w:type="dxa"/>
          </w:tcPr>
          <w:p w:rsidR="00FA55F2" w:rsidRPr="0084622D" w:rsidRDefault="00FA55F2" w:rsidP="006C2648"/>
        </w:tc>
      </w:tr>
      <w:tr w:rsidR="00FA55F2" w:rsidRPr="0084622D" w:rsidTr="006C2648">
        <w:tc>
          <w:tcPr>
            <w:tcW w:w="1022" w:type="dxa"/>
          </w:tcPr>
          <w:p w:rsidR="00FA55F2" w:rsidRPr="0084622D" w:rsidRDefault="00FA55F2" w:rsidP="006C2648"/>
        </w:tc>
        <w:tc>
          <w:tcPr>
            <w:tcW w:w="1155" w:type="dxa"/>
          </w:tcPr>
          <w:p w:rsidR="00FA55F2" w:rsidRPr="0084622D" w:rsidRDefault="00FA55F2" w:rsidP="006C2648"/>
        </w:tc>
        <w:tc>
          <w:tcPr>
            <w:tcW w:w="1742" w:type="dxa"/>
          </w:tcPr>
          <w:p w:rsidR="00FA55F2" w:rsidRPr="0084622D" w:rsidRDefault="00FA55F2" w:rsidP="006C2648"/>
        </w:tc>
        <w:tc>
          <w:tcPr>
            <w:tcW w:w="1140" w:type="dxa"/>
          </w:tcPr>
          <w:p w:rsidR="00FA55F2" w:rsidRPr="00AF1E6A" w:rsidRDefault="00FA55F2" w:rsidP="006C2648"/>
        </w:tc>
        <w:tc>
          <w:tcPr>
            <w:tcW w:w="1570" w:type="dxa"/>
          </w:tcPr>
          <w:p w:rsidR="00FA55F2" w:rsidRPr="0084622D" w:rsidRDefault="00FA55F2" w:rsidP="006C2648"/>
        </w:tc>
        <w:tc>
          <w:tcPr>
            <w:tcW w:w="992" w:type="dxa"/>
          </w:tcPr>
          <w:p w:rsidR="00FA55F2" w:rsidRPr="0084622D" w:rsidRDefault="00FA55F2" w:rsidP="006C2648"/>
        </w:tc>
        <w:tc>
          <w:tcPr>
            <w:tcW w:w="1481" w:type="dxa"/>
          </w:tcPr>
          <w:p w:rsidR="00FA55F2" w:rsidRPr="0084622D" w:rsidRDefault="00FA55F2" w:rsidP="006C2648"/>
        </w:tc>
        <w:tc>
          <w:tcPr>
            <w:tcW w:w="1481" w:type="dxa"/>
          </w:tcPr>
          <w:p w:rsidR="00FA55F2" w:rsidRPr="0084622D" w:rsidRDefault="00FA55F2" w:rsidP="006C2648"/>
        </w:tc>
      </w:tr>
      <w:tr w:rsidR="00FA55F2" w:rsidRPr="0084622D" w:rsidTr="006C2648">
        <w:trPr>
          <w:trHeight w:val="515"/>
        </w:trPr>
        <w:tc>
          <w:tcPr>
            <w:tcW w:w="1022" w:type="dxa"/>
          </w:tcPr>
          <w:p w:rsidR="00FA55F2" w:rsidRPr="00E03F8C" w:rsidRDefault="00FA55F2" w:rsidP="006C2648">
            <w:pPr>
              <w:rPr>
                <w:iCs/>
              </w:rPr>
            </w:pPr>
          </w:p>
        </w:tc>
        <w:tc>
          <w:tcPr>
            <w:tcW w:w="1155" w:type="dxa"/>
          </w:tcPr>
          <w:p w:rsidR="00FA55F2" w:rsidRPr="0084622D" w:rsidRDefault="00FA55F2" w:rsidP="006C2648"/>
        </w:tc>
        <w:tc>
          <w:tcPr>
            <w:tcW w:w="1742" w:type="dxa"/>
            <w:vAlign w:val="center"/>
          </w:tcPr>
          <w:p w:rsidR="00FA55F2" w:rsidRPr="0084622D" w:rsidRDefault="00FA55F2" w:rsidP="006C2648"/>
        </w:tc>
        <w:tc>
          <w:tcPr>
            <w:tcW w:w="1140" w:type="dxa"/>
          </w:tcPr>
          <w:p w:rsidR="00FA55F2" w:rsidRPr="0084622D" w:rsidRDefault="00FA55F2" w:rsidP="006C2648"/>
        </w:tc>
        <w:tc>
          <w:tcPr>
            <w:tcW w:w="1570" w:type="dxa"/>
          </w:tcPr>
          <w:p w:rsidR="00FA55F2" w:rsidRPr="0084622D" w:rsidRDefault="00FA55F2" w:rsidP="006C2648"/>
        </w:tc>
        <w:tc>
          <w:tcPr>
            <w:tcW w:w="992" w:type="dxa"/>
          </w:tcPr>
          <w:p w:rsidR="00FA55F2" w:rsidRPr="0084622D" w:rsidRDefault="00FA55F2" w:rsidP="006C2648"/>
        </w:tc>
        <w:tc>
          <w:tcPr>
            <w:tcW w:w="1481" w:type="dxa"/>
          </w:tcPr>
          <w:p w:rsidR="00FA55F2" w:rsidRPr="0084622D" w:rsidRDefault="00FA55F2" w:rsidP="006C2648"/>
        </w:tc>
        <w:tc>
          <w:tcPr>
            <w:tcW w:w="1481" w:type="dxa"/>
          </w:tcPr>
          <w:p w:rsidR="00FA55F2" w:rsidRPr="0084622D" w:rsidRDefault="00FA55F2" w:rsidP="006C2648"/>
        </w:tc>
      </w:tr>
    </w:tbl>
    <w:p w:rsidR="00BE78FB" w:rsidRPr="00BE78FB" w:rsidRDefault="00BE78FB" w:rsidP="00BE78FB">
      <w:pPr>
        <w:widowControl/>
        <w:spacing w:before="0" w:after="0"/>
        <w:jc w:val="left"/>
      </w:pPr>
      <w:r w:rsidRPr="00BE78FB">
        <w:t>*</w:t>
      </w:r>
      <w:r w:rsidRPr="00BE78FB">
        <w:t>变化状态：</w:t>
      </w:r>
      <w:r w:rsidRPr="00BE78FB">
        <w:t>C――</w:t>
      </w:r>
      <w:r w:rsidRPr="00BE78FB">
        <w:t>创建，</w:t>
      </w:r>
      <w:r w:rsidRPr="00BE78FB">
        <w:t>A——</w:t>
      </w:r>
      <w:r w:rsidRPr="00BE78FB">
        <w:t>增加，</w:t>
      </w:r>
      <w:r w:rsidRPr="00BE78FB">
        <w:t>M——</w:t>
      </w:r>
      <w:r w:rsidRPr="00BE78FB">
        <w:t>修改，</w:t>
      </w:r>
      <w:r w:rsidRPr="00BE78FB">
        <w:t>D——</w:t>
      </w:r>
      <w:r w:rsidRPr="00BE78FB">
        <w:t>删除</w:t>
      </w:r>
    </w:p>
    <w:p w:rsidR="00BE78FB" w:rsidRPr="00BE78FB" w:rsidRDefault="00BE78FB" w:rsidP="00BE78FB">
      <w:pPr>
        <w:widowControl/>
        <w:spacing w:before="0" w:after="0"/>
        <w:jc w:val="left"/>
      </w:pPr>
    </w:p>
    <w:p w:rsidR="00BE78FB" w:rsidRPr="00BE78FB" w:rsidRDefault="00BE78FB" w:rsidP="00BE78FB">
      <w:pPr>
        <w:widowControl/>
        <w:spacing w:before="0" w:after="0"/>
        <w:jc w:val="left"/>
      </w:pPr>
      <w:r w:rsidRPr="00BE78FB">
        <w:rPr>
          <w:rFonts w:hint="eastAsia"/>
        </w:rPr>
        <w:t>修改点说明：对变化状态进行简单解释，如增加了某项功能，修改了某个模块等信息。不允许出现“根据评审意见修改等字样”</w:t>
      </w:r>
    </w:p>
    <w:p w:rsidR="00BE78FB" w:rsidRPr="00BE78FB" w:rsidRDefault="00BE78FB" w:rsidP="00BE78FB">
      <w:pPr>
        <w:widowControl/>
        <w:spacing w:before="0" w:after="0"/>
        <w:jc w:val="left"/>
        <w:rPr>
          <w:b/>
          <w:bCs/>
        </w:rPr>
      </w:pPr>
      <w:r w:rsidRPr="00BE78FB">
        <w:rPr>
          <w:rFonts w:hint="eastAsia"/>
          <w:b/>
          <w:bCs/>
        </w:rPr>
        <w:t>注：当文档未评审通过前版本号标识规则为</w:t>
      </w:r>
      <w:r w:rsidRPr="00BE78FB">
        <w:rPr>
          <w:rFonts w:hint="eastAsia"/>
          <w:b/>
          <w:bCs/>
        </w:rPr>
        <w:t>V0.X ,</w:t>
      </w:r>
      <w:r w:rsidRPr="00BE78FB">
        <w:rPr>
          <w:rFonts w:hint="eastAsia"/>
          <w:b/>
          <w:bCs/>
        </w:rPr>
        <w:t>第一次评审通过后，版本号直接升级为</w:t>
      </w:r>
      <w:r w:rsidRPr="00BE78FB">
        <w:rPr>
          <w:rFonts w:hint="eastAsia"/>
          <w:b/>
          <w:bCs/>
        </w:rPr>
        <w:t>V1.0</w:t>
      </w:r>
      <w:r w:rsidRPr="00BE78FB">
        <w:rPr>
          <w:rFonts w:hint="eastAsia"/>
          <w:b/>
          <w:bCs/>
        </w:rPr>
        <w:t>，之后变更按照</w:t>
      </w:r>
      <w:r w:rsidRPr="00BE78FB">
        <w:rPr>
          <w:rFonts w:hint="eastAsia"/>
          <w:b/>
          <w:bCs/>
        </w:rPr>
        <w:t>V1.X</w:t>
      </w:r>
      <w:r w:rsidRPr="00BE78FB">
        <w:rPr>
          <w:rFonts w:hint="eastAsia"/>
          <w:b/>
          <w:bCs/>
        </w:rPr>
        <w:t>升级。</w:t>
      </w:r>
    </w:p>
    <w:p w:rsidR="00214CB8" w:rsidRDefault="00214CB8">
      <w:pPr>
        <w:widowControl/>
        <w:spacing w:before="0" w:after="0"/>
        <w:jc w:val="left"/>
        <w:rPr>
          <w:rFonts w:ascii="楷体_GB2312" w:eastAsia="楷体_GB2312"/>
          <w:b/>
          <w:sz w:val="52"/>
          <w:szCs w:val="52"/>
        </w:rPr>
      </w:pPr>
      <w:r>
        <w:br w:type="page"/>
      </w:r>
    </w:p>
    <w:p w:rsidR="008667B9" w:rsidRDefault="008667B9" w:rsidP="000257FD">
      <w:pPr>
        <w:pStyle w:val="a4"/>
      </w:pPr>
      <w:r>
        <w:rPr>
          <w:rFonts w:hint="eastAsia"/>
        </w:rPr>
        <w:lastRenderedPageBreak/>
        <w:t>目录</w:t>
      </w:r>
    </w:p>
    <w:p w:rsidR="00642A89" w:rsidRDefault="00713CFA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 w:rsidR="008667B9">
        <w:instrText xml:space="preserve"> TOC \o "1-3" \h \z \u </w:instrText>
      </w:r>
      <w:r>
        <w:fldChar w:fldCharType="separate"/>
      </w:r>
      <w:hyperlink w:anchor="_Toc424196323" w:history="1">
        <w:r w:rsidR="00642A89" w:rsidRPr="00F274D9">
          <w:rPr>
            <w:rStyle w:val="a3"/>
            <w:rFonts w:hint="eastAsia"/>
            <w:noProof/>
          </w:rPr>
          <w:t>第</w:t>
        </w:r>
        <w:r w:rsidR="00642A89" w:rsidRPr="00F274D9">
          <w:rPr>
            <w:rStyle w:val="a3"/>
            <w:rFonts w:hint="eastAsia"/>
            <w:noProof/>
          </w:rPr>
          <w:t>1</w:t>
        </w:r>
        <w:r w:rsidR="00642A89" w:rsidRPr="00F274D9">
          <w:rPr>
            <w:rStyle w:val="a3"/>
            <w:rFonts w:hint="eastAsia"/>
            <w:noProof/>
          </w:rPr>
          <w:t>章：</w:t>
        </w:r>
        <w:r w:rsidR="00642A8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42A89" w:rsidRPr="00F274D9">
          <w:rPr>
            <w:rStyle w:val="a3"/>
            <w:rFonts w:hint="eastAsia"/>
            <w:noProof/>
          </w:rPr>
          <w:t>引言</w:t>
        </w:r>
        <w:r w:rsidR="00642A89">
          <w:rPr>
            <w:noProof/>
            <w:webHidden/>
          </w:rPr>
          <w:tab/>
        </w:r>
        <w:r w:rsidR="00642A89">
          <w:rPr>
            <w:noProof/>
            <w:webHidden/>
          </w:rPr>
          <w:fldChar w:fldCharType="begin"/>
        </w:r>
        <w:r w:rsidR="00642A89">
          <w:rPr>
            <w:noProof/>
            <w:webHidden/>
          </w:rPr>
          <w:instrText xml:space="preserve"> PAGEREF _Toc424196323 \h </w:instrText>
        </w:r>
        <w:r w:rsidR="00642A89">
          <w:rPr>
            <w:noProof/>
            <w:webHidden/>
          </w:rPr>
        </w:r>
        <w:r w:rsidR="00642A89">
          <w:rPr>
            <w:noProof/>
            <w:webHidden/>
          </w:rPr>
          <w:fldChar w:fldCharType="separate"/>
        </w:r>
        <w:r w:rsidR="00642A89">
          <w:rPr>
            <w:noProof/>
            <w:webHidden/>
          </w:rPr>
          <w:t>1</w:t>
        </w:r>
        <w:r w:rsidR="00642A89"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24196324" w:history="1">
        <w:r w:rsidRPr="00F274D9">
          <w:rPr>
            <w:rStyle w:val="a3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24196325" w:history="1">
        <w:r w:rsidRPr="00F274D9">
          <w:rPr>
            <w:rStyle w:val="a3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建设范围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24196326" w:history="1">
        <w:r w:rsidRPr="00F274D9">
          <w:rPr>
            <w:rStyle w:val="a3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编写背景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24196327" w:history="1">
        <w:r w:rsidRPr="00F274D9">
          <w:rPr>
            <w:rStyle w:val="a3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系统名称及版本号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24196328" w:history="1">
        <w:r w:rsidRPr="00F274D9">
          <w:rPr>
            <w:rStyle w:val="a3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任务提出者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24196329" w:history="1">
        <w:r w:rsidRPr="00F274D9">
          <w:rPr>
            <w:rStyle w:val="a3"/>
            <w:noProof/>
          </w:rPr>
          <w:t>1.3.3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任务承接者及实施者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24196330" w:history="1">
        <w:r w:rsidRPr="00F274D9">
          <w:rPr>
            <w:rStyle w:val="a3"/>
            <w:noProof/>
          </w:rPr>
          <w:t>1.3.4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名词及术语解释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24196331" w:history="1">
        <w:r w:rsidRPr="00F274D9">
          <w:rPr>
            <w:rStyle w:val="a3"/>
            <w:noProof/>
          </w:rPr>
          <w:t>1.3.5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与其它系统的关系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24196332" w:history="1">
        <w:r w:rsidRPr="00F274D9">
          <w:rPr>
            <w:rStyle w:val="a3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定义说明与符号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24196333" w:history="1">
        <w:r w:rsidRPr="00F274D9">
          <w:rPr>
            <w:rStyle w:val="a3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2A89" w:rsidRDefault="00642A89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hyperlink w:anchor="_Toc424196334" w:history="1">
        <w:r w:rsidRPr="00F274D9">
          <w:rPr>
            <w:rStyle w:val="a3"/>
            <w:rFonts w:hint="eastAsia"/>
            <w:noProof/>
          </w:rPr>
          <w:t>第</w:t>
        </w:r>
        <w:r w:rsidRPr="00F274D9">
          <w:rPr>
            <w:rStyle w:val="a3"/>
            <w:rFonts w:hint="eastAsia"/>
            <w:noProof/>
          </w:rPr>
          <w:t>2</w:t>
        </w:r>
        <w:r w:rsidRPr="00F274D9">
          <w:rPr>
            <w:rStyle w:val="a3"/>
            <w:rFonts w:hint="eastAsia"/>
            <w:noProof/>
          </w:rPr>
          <w:t>章：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系统综述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24196335" w:history="1">
        <w:r w:rsidRPr="00F274D9">
          <w:rPr>
            <w:rStyle w:val="a3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系统建设背景及目标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24196336" w:history="1">
        <w:r w:rsidRPr="00F274D9">
          <w:rPr>
            <w:rStyle w:val="a3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用户特点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24196337" w:history="1">
        <w:r w:rsidRPr="00F274D9">
          <w:rPr>
            <w:rStyle w:val="a3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24196338" w:history="1">
        <w:r w:rsidRPr="00F274D9">
          <w:rPr>
            <w:rStyle w:val="a3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24196339" w:history="1">
        <w:r w:rsidRPr="00F274D9">
          <w:rPr>
            <w:rStyle w:val="a3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24196340" w:history="1">
        <w:r w:rsidRPr="00F274D9">
          <w:rPr>
            <w:rStyle w:val="a3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2A89" w:rsidRDefault="00642A89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hyperlink w:anchor="_Toc424196341" w:history="1">
        <w:r w:rsidRPr="00F274D9">
          <w:rPr>
            <w:rStyle w:val="a3"/>
            <w:rFonts w:hint="eastAsia"/>
            <w:noProof/>
          </w:rPr>
          <w:t>第</w:t>
        </w:r>
        <w:r w:rsidRPr="00F274D9">
          <w:rPr>
            <w:rStyle w:val="a3"/>
            <w:rFonts w:hint="eastAsia"/>
            <w:noProof/>
          </w:rPr>
          <w:t>3</w:t>
        </w:r>
        <w:r w:rsidRPr="00F274D9">
          <w:rPr>
            <w:rStyle w:val="a3"/>
            <w:rFonts w:hint="eastAsia"/>
            <w:noProof/>
          </w:rPr>
          <w:t>章：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24196342" w:history="1">
        <w:r w:rsidRPr="00F274D9">
          <w:rPr>
            <w:rStyle w:val="a3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系统业务架构视图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24196343" w:history="1">
        <w:r w:rsidRPr="00F274D9">
          <w:rPr>
            <w:rStyle w:val="a3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noProof/>
          </w:rPr>
          <w:t>x</w:t>
        </w:r>
        <w:r w:rsidRPr="00F274D9">
          <w:rPr>
            <w:rStyle w:val="a3"/>
            <w:rFonts w:hint="eastAsia"/>
            <w:noProof/>
          </w:rPr>
          <w:t>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24196344" w:history="1">
        <w:r w:rsidRPr="00F274D9">
          <w:rPr>
            <w:rStyle w:val="a3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noProof/>
          </w:rPr>
          <w:t>y</w:t>
        </w:r>
        <w:r w:rsidRPr="00F274D9">
          <w:rPr>
            <w:rStyle w:val="a3"/>
            <w:rFonts w:hint="eastAsia"/>
            <w:noProof/>
          </w:rPr>
          <w:t>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24196345" w:history="1">
        <w:r w:rsidRPr="00F274D9">
          <w:rPr>
            <w:rStyle w:val="a3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移动终端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24196346" w:history="1">
        <w:r w:rsidRPr="00F274D9">
          <w:rPr>
            <w:rStyle w:val="a3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整体页面示意图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24196347" w:history="1">
        <w:r w:rsidRPr="00F274D9">
          <w:rPr>
            <w:rStyle w:val="a3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整体功能说明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24196348" w:history="1">
        <w:r w:rsidRPr="00F274D9">
          <w:rPr>
            <w:rStyle w:val="a3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服务端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24196349" w:history="1">
        <w:r w:rsidRPr="00F274D9">
          <w:rPr>
            <w:rStyle w:val="a3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2A89" w:rsidRDefault="00642A89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hyperlink w:anchor="_Toc424196350" w:history="1">
        <w:r w:rsidRPr="00F274D9">
          <w:rPr>
            <w:rStyle w:val="a3"/>
            <w:rFonts w:hint="eastAsia"/>
            <w:noProof/>
          </w:rPr>
          <w:t>第</w:t>
        </w:r>
        <w:r w:rsidRPr="00F274D9">
          <w:rPr>
            <w:rStyle w:val="a3"/>
            <w:rFonts w:hint="eastAsia"/>
            <w:noProof/>
          </w:rPr>
          <w:t>4</w:t>
        </w:r>
        <w:r w:rsidRPr="00F274D9">
          <w:rPr>
            <w:rStyle w:val="a3"/>
            <w:rFonts w:hint="eastAsia"/>
            <w:noProof/>
          </w:rPr>
          <w:t>章：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24196351" w:history="1">
        <w:r w:rsidRPr="00F274D9">
          <w:rPr>
            <w:rStyle w:val="a3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24196352" w:history="1">
        <w:r w:rsidRPr="00F274D9">
          <w:rPr>
            <w:rStyle w:val="a3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noProof/>
          </w:rPr>
          <w:t xml:space="preserve">X.1.2 </w:t>
        </w:r>
        <w:r w:rsidRPr="00F274D9">
          <w:rPr>
            <w:rStyle w:val="a3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24196353" w:history="1">
        <w:r w:rsidRPr="00F274D9">
          <w:rPr>
            <w:rStyle w:val="a3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可移植性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24196354" w:history="1">
        <w:r w:rsidRPr="00F274D9">
          <w:rPr>
            <w:rStyle w:val="a3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noProof/>
          </w:rPr>
          <w:t xml:space="preserve">X.2.2 </w:t>
        </w:r>
        <w:r w:rsidRPr="00F274D9">
          <w:rPr>
            <w:rStyle w:val="a3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24196355" w:history="1">
        <w:r w:rsidRPr="00F274D9">
          <w:rPr>
            <w:rStyle w:val="a3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稳定性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24196356" w:history="1">
        <w:r w:rsidRPr="00F274D9">
          <w:rPr>
            <w:rStyle w:val="a3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noProof/>
          </w:rPr>
          <w:t xml:space="preserve">X.3.2 </w:t>
        </w:r>
        <w:r w:rsidRPr="00F274D9">
          <w:rPr>
            <w:rStyle w:val="a3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24196357" w:history="1">
        <w:r w:rsidRPr="00F274D9">
          <w:rPr>
            <w:rStyle w:val="a3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可用性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24196358" w:history="1">
        <w:r w:rsidRPr="00F274D9">
          <w:rPr>
            <w:rStyle w:val="a3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noProof/>
          </w:rPr>
          <w:t xml:space="preserve">X.4.2 </w:t>
        </w:r>
        <w:r w:rsidRPr="00F274D9">
          <w:rPr>
            <w:rStyle w:val="a3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24196359" w:history="1">
        <w:r w:rsidRPr="00F274D9">
          <w:rPr>
            <w:rStyle w:val="a3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部署需求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24196360" w:history="1">
        <w:r w:rsidRPr="00F274D9">
          <w:rPr>
            <w:rStyle w:val="a3"/>
            <w:noProof/>
          </w:rPr>
          <w:t>4.5.1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24196361" w:history="1">
        <w:r w:rsidRPr="00F274D9">
          <w:rPr>
            <w:rStyle w:val="a3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安全需求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2A89" w:rsidRDefault="00642A89" w:rsidP="00642A8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24196362" w:history="1">
        <w:r w:rsidRPr="00F274D9">
          <w:rPr>
            <w:rStyle w:val="a3"/>
            <w:noProof/>
          </w:rPr>
          <w:t>4.6.1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2A89" w:rsidRDefault="00642A89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hyperlink w:anchor="_Toc424196363" w:history="1">
        <w:r w:rsidRPr="00F274D9">
          <w:rPr>
            <w:rStyle w:val="a3"/>
            <w:rFonts w:hint="eastAsia"/>
            <w:noProof/>
          </w:rPr>
          <w:t>第</w:t>
        </w:r>
        <w:r w:rsidRPr="00F274D9">
          <w:rPr>
            <w:rStyle w:val="a3"/>
            <w:rFonts w:hint="eastAsia"/>
            <w:noProof/>
          </w:rPr>
          <w:t>5</w:t>
        </w:r>
        <w:r w:rsidRPr="00F274D9">
          <w:rPr>
            <w:rStyle w:val="a3"/>
            <w:rFonts w:hint="eastAsia"/>
            <w:noProof/>
          </w:rPr>
          <w:t>章：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274D9">
          <w:rPr>
            <w:rStyle w:val="a3"/>
            <w:rFonts w:hint="eastAsia"/>
            <w:noProof/>
          </w:rPr>
          <w:t>附表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_Toc424196363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667B9" w:rsidRDefault="00713CFA">
      <w:r>
        <w:fldChar w:fldCharType="end"/>
      </w:r>
    </w:p>
    <w:p w:rsidR="008667B9" w:rsidRPr="00D16339" w:rsidRDefault="008667B9" w:rsidP="008667B9"/>
    <w:p w:rsidR="00D16339" w:rsidRPr="00D16339" w:rsidRDefault="00D16339" w:rsidP="00D16339"/>
    <w:p w:rsidR="0021634B" w:rsidRDefault="0021634B" w:rsidP="00D16339">
      <w:pPr>
        <w:sectPr w:rsidR="0021634B" w:rsidSect="002A203C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21634B" w:rsidRDefault="0021634B" w:rsidP="00D16339">
      <w:pPr>
        <w:sectPr w:rsidR="0021634B" w:rsidSect="0021634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16339" w:rsidRDefault="0021634B" w:rsidP="0021634B">
      <w:pPr>
        <w:pStyle w:val="a4"/>
      </w:pPr>
      <w:r>
        <w:rPr>
          <w:rFonts w:hint="eastAsia"/>
        </w:rPr>
        <w:lastRenderedPageBreak/>
        <w:t>图表目录</w:t>
      </w:r>
    </w:p>
    <w:p w:rsidR="0021634B" w:rsidRPr="00D16339" w:rsidRDefault="00713CFA" w:rsidP="0021634B">
      <w:pPr>
        <w:pStyle w:val="d"/>
        <w:ind w:firstLine="480"/>
      </w:pPr>
      <w:r>
        <w:fldChar w:fldCharType="begin"/>
      </w:r>
      <w:r w:rsidR="0021634B">
        <w:instrText xml:space="preserve"> </w:instrText>
      </w:r>
      <w:r w:rsidR="0021634B">
        <w:rPr>
          <w:rFonts w:hint="eastAsia"/>
        </w:rPr>
        <w:instrText>TOC \h \z \c "</w:instrText>
      </w:r>
      <w:r w:rsidR="0021634B">
        <w:rPr>
          <w:rFonts w:hint="eastAsia"/>
        </w:rPr>
        <w:instrText>图表</w:instrText>
      </w:r>
      <w:r w:rsidR="0021634B">
        <w:rPr>
          <w:rFonts w:hint="eastAsia"/>
        </w:rPr>
        <w:instrText>"</w:instrText>
      </w:r>
      <w:r w:rsidR="0021634B">
        <w:instrText xml:space="preserve"> </w:instrText>
      </w:r>
      <w:r>
        <w:fldChar w:fldCharType="separate"/>
      </w:r>
      <w:r w:rsidR="00866A3A">
        <w:rPr>
          <w:rFonts w:hint="eastAsia"/>
          <w:b/>
          <w:bCs/>
          <w:noProof/>
        </w:rPr>
        <w:t>未找到图形项目表。</w:t>
      </w:r>
      <w:r>
        <w:fldChar w:fldCharType="end"/>
      </w:r>
    </w:p>
    <w:p w:rsidR="00E80443" w:rsidRDefault="00E80443" w:rsidP="00D16339">
      <w:pPr>
        <w:sectPr w:rsidR="00E80443" w:rsidSect="002A203C"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:rsidR="00D16339" w:rsidRDefault="00854314" w:rsidP="00854314">
      <w:pPr>
        <w:pStyle w:val="1"/>
      </w:pPr>
      <w:bookmarkStart w:id="0" w:name="_Toc63670259"/>
      <w:bookmarkStart w:id="1" w:name="_Toc424196323"/>
      <w:r>
        <w:rPr>
          <w:rFonts w:hint="eastAsia"/>
        </w:rPr>
        <w:lastRenderedPageBreak/>
        <w:t>引言</w:t>
      </w:r>
      <w:bookmarkEnd w:id="0"/>
      <w:bookmarkEnd w:id="1"/>
    </w:p>
    <w:p w:rsidR="00854314" w:rsidRDefault="00854314" w:rsidP="00854314">
      <w:pPr>
        <w:pStyle w:val="2"/>
      </w:pPr>
      <w:bookmarkStart w:id="2" w:name="_Toc63670260"/>
      <w:bookmarkStart w:id="3" w:name="_Toc424196324"/>
      <w:r>
        <w:rPr>
          <w:rFonts w:hint="eastAsia"/>
        </w:rPr>
        <w:t>编写目的</w:t>
      </w:r>
      <w:bookmarkEnd w:id="2"/>
      <w:bookmarkEnd w:id="3"/>
    </w:p>
    <w:p w:rsidR="00854314" w:rsidRDefault="00854314" w:rsidP="00854314">
      <w:r>
        <w:rPr>
          <w:rFonts w:hint="eastAsia"/>
        </w:rPr>
        <w:t>【说明】目标：对用户的需求进行收集、整理与分析，弄清楚系统究竟要</w:t>
      </w:r>
      <w:r>
        <w:rPr>
          <w:rFonts w:hint="eastAsia"/>
        </w:rPr>
        <w:t xml:space="preserve"> </w:t>
      </w:r>
      <w:r>
        <w:rPr>
          <w:rFonts w:hint="eastAsia"/>
        </w:rPr>
        <w:t>“干什么”</w:t>
      </w:r>
    </w:p>
    <w:p w:rsidR="00854314" w:rsidRDefault="00854314" w:rsidP="00854314">
      <w:r>
        <w:rPr>
          <w:rFonts w:hint="eastAsia"/>
        </w:rPr>
        <w:t>及“由谁干”，并用合乎规范的文字及图表予以描述。不需要说明“怎么干”，</w:t>
      </w:r>
    </w:p>
    <w:p w:rsidR="00854314" w:rsidRDefault="00854314" w:rsidP="00854314">
      <w:r>
        <w:rPr>
          <w:rFonts w:hint="eastAsia"/>
        </w:rPr>
        <w:t>因为那是设计阶段的事情。有关文字与图表应尽量让用户便于理解。</w:t>
      </w:r>
    </w:p>
    <w:p w:rsidR="00854314" w:rsidRDefault="00854314" w:rsidP="00854314">
      <w:r>
        <w:rPr>
          <w:rFonts w:hint="eastAsia"/>
        </w:rPr>
        <w:t>预期读者：用户方的相关业务人员、双方的开发人员和系统维护人员。</w:t>
      </w:r>
    </w:p>
    <w:p w:rsidR="00854314" w:rsidRDefault="00854314" w:rsidP="00854314">
      <w:r>
        <w:rPr>
          <w:rFonts w:hint="eastAsia"/>
        </w:rPr>
        <w:t>作用：实现开发方与用户方的双向沟通，是把业务需求计算机化的关键步骤。</w:t>
      </w:r>
    </w:p>
    <w:p w:rsidR="00854314" w:rsidRDefault="00854314" w:rsidP="00854314">
      <w:r>
        <w:rPr>
          <w:rFonts w:hint="eastAsia"/>
        </w:rPr>
        <w:t>为下一阶段的概要设计工作提供依据。当用户的需求发生变更时，应添写补充说</w:t>
      </w:r>
    </w:p>
    <w:p w:rsidR="00854314" w:rsidRDefault="00854314" w:rsidP="00854314">
      <w:r>
        <w:rPr>
          <w:rFonts w:hint="eastAsia"/>
        </w:rPr>
        <w:t>明；如变动过大可形成新版本。</w:t>
      </w:r>
    </w:p>
    <w:p w:rsidR="00854314" w:rsidRDefault="00854314" w:rsidP="00854314">
      <w:r>
        <w:rPr>
          <w:rFonts w:hint="eastAsia"/>
        </w:rPr>
        <w:t>软件需求说明（</w:t>
      </w:r>
      <w:r>
        <w:rPr>
          <w:rFonts w:hint="eastAsia"/>
        </w:rPr>
        <w:t>Software Requirements Specification</w:t>
      </w:r>
      <w:r>
        <w:rPr>
          <w:rFonts w:hint="eastAsia"/>
        </w:rPr>
        <w:t>）的主要作用为：</w:t>
      </w:r>
    </w:p>
    <w:p w:rsidR="00854314" w:rsidRDefault="00854314" w:rsidP="00854314">
      <w:pPr>
        <w:numPr>
          <w:ilvl w:val="0"/>
          <w:numId w:val="44"/>
        </w:numPr>
      </w:pPr>
      <w:r>
        <w:rPr>
          <w:rFonts w:hint="eastAsia"/>
        </w:rPr>
        <w:t>为用户方与开发方建立共同协议奠定基础。</w:t>
      </w:r>
    </w:p>
    <w:p w:rsidR="00854314" w:rsidRDefault="00854314" w:rsidP="00854314">
      <w:pPr>
        <w:numPr>
          <w:ilvl w:val="0"/>
          <w:numId w:val="44"/>
        </w:numPr>
      </w:pPr>
      <w:r>
        <w:rPr>
          <w:rFonts w:hint="eastAsia"/>
        </w:rPr>
        <w:t>提高开发效率、强化进度控制。</w:t>
      </w:r>
    </w:p>
    <w:p w:rsidR="00854314" w:rsidRDefault="00854314" w:rsidP="00854314">
      <w:pPr>
        <w:numPr>
          <w:ilvl w:val="0"/>
          <w:numId w:val="44"/>
        </w:numPr>
      </w:pPr>
      <w:r>
        <w:rPr>
          <w:rFonts w:hint="eastAsia"/>
        </w:rPr>
        <w:t>为项目的的评测与验收提供依据。</w:t>
      </w:r>
    </w:p>
    <w:p w:rsidR="00854314" w:rsidRDefault="00854314" w:rsidP="00854314">
      <w:pPr>
        <w:numPr>
          <w:ilvl w:val="0"/>
          <w:numId w:val="44"/>
        </w:numPr>
      </w:pPr>
      <w:r>
        <w:rPr>
          <w:rFonts w:hint="eastAsia"/>
        </w:rPr>
        <w:t>便于移植。</w:t>
      </w:r>
    </w:p>
    <w:p w:rsidR="00854314" w:rsidRDefault="00854314" w:rsidP="00854314">
      <w:pPr>
        <w:numPr>
          <w:ilvl w:val="0"/>
          <w:numId w:val="44"/>
        </w:numPr>
      </w:pPr>
      <w:r>
        <w:rPr>
          <w:rFonts w:hint="eastAsia"/>
        </w:rPr>
        <w:t>作为系统不断提高的基础。</w:t>
      </w:r>
    </w:p>
    <w:p w:rsidR="00854314" w:rsidRDefault="00854314" w:rsidP="00854314">
      <w:r>
        <w:rPr>
          <w:rFonts w:hint="eastAsia"/>
        </w:rPr>
        <w:t>例如：</w:t>
      </w:r>
    </w:p>
    <w:p w:rsidR="00854314" w:rsidRDefault="00854314" w:rsidP="00854314">
      <w:r>
        <w:rPr>
          <w:rFonts w:hint="eastAsia"/>
        </w:rPr>
        <w:t>对用户的需求进行收集、整理与分析，弄清楚系统究竟要</w:t>
      </w:r>
      <w:r>
        <w:rPr>
          <w:rFonts w:hint="eastAsia"/>
        </w:rPr>
        <w:t xml:space="preserve"> </w:t>
      </w:r>
      <w:r>
        <w:rPr>
          <w:rFonts w:hint="eastAsia"/>
        </w:rPr>
        <w:t>“干什么”及“由谁干”，并用合乎规范的文字及图表予以描述。同时，保证其正确性、完整性、可验证性和可跟踪性。本文将作为制定测试计划、编写用户手册和系统概要设计的依据。</w:t>
      </w:r>
    </w:p>
    <w:p w:rsidR="0098178C" w:rsidRDefault="0098178C" w:rsidP="00854314"/>
    <w:p w:rsidR="0015293B" w:rsidRPr="00E608E2" w:rsidRDefault="0015293B" w:rsidP="00854314">
      <w:pPr>
        <w:rPr>
          <w:color w:val="FF0000"/>
        </w:rPr>
      </w:pPr>
      <w:r>
        <w:rPr>
          <w:rFonts w:hint="eastAsia"/>
        </w:rPr>
        <w:t xml:space="preserve">     </w:t>
      </w:r>
      <w:r w:rsidRPr="00E608E2">
        <w:rPr>
          <w:rFonts w:hint="eastAsia"/>
          <w:color w:val="FF0000"/>
        </w:rPr>
        <w:t>本系统为实现</w:t>
      </w:r>
      <w:r w:rsidRPr="00E608E2">
        <w:rPr>
          <w:rFonts w:hint="eastAsia"/>
          <w:color w:val="FF0000"/>
        </w:rPr>
        <w:t>SAP ECC</w:t>
      </w:r>
      <w:r w:rsidRPr="00E608E2">
        <w:rPr>
          <w:rFonts w:hint="eastAsia"/>
          <w:color w:val="FF0000"/>
        </w:rPr>
        <w:t>系统功能移动化而设立，</w:t>
      </w:r>
      <w:r w:rsidRPr="00E608E2">
        <w:rPr>
          <w:rFonts w:hint="eastAsia"/>
          <w:color w:val="FF0000"/>
        </w:rPr>
        <w:t>MAP</w:t>
      </w:r>
      <w:r w:rsidRPr="00E608E2">
        <w:rPr>
          <w:rFonts w:hint="eastAsia"/>
          <w:color w:val="FF0000"/>
        </w:rPr>
        <w:t>平台作为未来</w:t>
      </w:r>
      <w:r w:rsidRPr="00E608E2">
        <w:rPr>
          <w:rFonts w:hint="eastAsia"/>
          <w:color w:val="FF0000"/>
        </w:rPr>
        <w:t>SAP</w:t>
      </w:r>
      <w:r w:rsidRPr="00E608E2">
        <w:rPr>
          <w:rFonts w:hint="eastAsia"/>
          <w:color w:val="FF0000"/>
        </w:rPr>
        <w:t>移动化基础，其中</w:t>
      </w:r>
      <w:r w:rsidRPr="00E608E2">
        <w:rPr>
          <w:rFonts w:hint="eastAsia"/>
          <w:color w:val="FF0000"/>
        </w:rPr>
        <w:t>SAP</w:t>
      </w:r>
      <w:r w:rsidRPr="00E608E2">
        <w:rPr>
          <w:rFonts w:hint="eastAsia"/>
          <w:color w:val="FF0000"/>
        </w:rPr>
        <w:t>端设计开发由</w:t>
      </w:r>
      <w:r w:rsidRPr="00E608E2">
        <w:rPr>
          <w:rFonts w:hint="eastAsia"/>
          <w:color w:val="FF0000"/>
        </w:rPr>
        <w:t>ABAP</w:t>
      </w:r>
      <w:r w:rsidRPr="00E608E2">
        <w:rPr>
          <w:rFonts w:hint="eastAsia"/>
          <w:color w:val="FF0000"/>
        </w:rPr>
        <w:t>开发部完成，移动端及</w:t>
      </w:r>
      <w:r w:rsidRPr="00E608E2">
        <w:rPr>
          <w:rFonts w:hint="eastAsia"/>
          <w:color w:val="FF0000"/>
        </w:rPr>
        <w:t>MAP</w:t>
      </w:r>
      <w:r w:rsidRPr="00E608E2">
        <w:rPr>
          <w:rFonts w:hint="eastAsia"/>
          <w:color w:val="FF0000"/>
        </w:rPr>
        <w:t>平台由</w:t>
      </w:r>
      <w:r w:rsidRPr="00E608E2">
        <w:rPr>
          <w:rFonts w:hint="eastAsia"/>
          <w:color w:val="FF0000"/>
        </w:rPr>
        <w:t>JAVA</w:t>
      </w:r>
      <w:r w:rsidRPr="00E608E2">
        <w:rPr>
          <w:rFonts w:hint="eastAsia"/>
          <w:color w:val="FF0000"/>
        </w:rPr>
        <w:t>开发部完成，</w:t>
      </w:r>
      <w:r w:rsidRPr="00E608E2">
        <w:rPr>
          <w:rFonts w:hint="eastAsia"/>
          <w:color w:val="FF0000"/>
        </w:rPr>
        <w:t>ECP</w:t>
      </w:r>
      <w:r w:rsidRPr="00E608E2">
        <w:rPr>
          <w:rFonts w:hint="eastAsia"/>
          <w:color w:val="FF0000"/>
        </w:rPr>
        <w:t>端设计开发由</w:t>
      </w:r>
      <w:r w:rsidRPr="00E608E2">
        <w:rPr>
          <w:rFonts w:hint="eastAsia"/>
          <w:color w:val="FF0000"/>
        </w:rPr>
        <w:t>ECP</w:t>
      </w:r>
      <w:r w:rsidRPr="00E608E2">
        <w:rPr>
          <w:rFonts w:hint="eastAsia"/>
          <w:color w:val="FF0000"/>
        </w:rPr>
        <w:t>厂商设计开发，如需其他部门配合，请主导部门与其他部门协商。</w:t>
      </w:r>
    </w:p>
    <w:p w:rsidR="0015293B" w:rsidRPr="00E608E2" w:rsidRDefault="0015293B" w:rsidP="00854314">
      <w:pPr>
        <w:rPr>
          <w:color w:val="FF0000"/>
        </w:rPr>
      </w:pPr>
      <w:r w:rsidRPr="00E608E2">
        <w:rPr>
          <w:rFonts w:hint="eastAsia"/>
          <w:color w:val="FF0000"/>
        </w:rPr>
        <w:t xml:space="preserve">     </w:t>
      </w:r>
      <w:r w:rsidRPr="00E608E2">
        <w:rPr>
          <w:rFonts w:hint="eastAsia"/>
          <w:color w:val="FF0000"/>
        </w:rPr>
        <w:t>由于</w:t>
      </w:r>
      <w:r w:rsidRPr="00E608E2">
        <w:rPr>
          <w:rFonts w:hint="eastAsia"/>
          <w:color w:val="FF0000"/>
        </w:rPr>
        <w:t>SAP</w:t>
      </w:r>
      <w:r w:rsidRPr="00E608E2">
        <w:rPr>
          <w:rFonts w:hint="eastAsia"/>
          <w:color w:val="FF0000"/>
        </w:rPr>
        <w:t>系统</w:t>
      </w:r>
      <w:r w:rsidR="00104E2C" w:rsidRPr="00E608E2">
        <w:rPr>
          <w:rFonts w:hint="eastAsia"/>
          <w:color w:val="FF0000"/>
        </w:rPr>
        <w:t>功能繁多，系统复杂，本期主要实现</w:t>
      </w:r>
      <w:r w:rsidR="00104E2C" w:rsidRPr="00E608E2">
        <w:rPr>
          <w:rFonts w:hint="eastAsia"/>
          <w:color w:val="FF0000"/>
        </w:rPr>
        <w:t>MAP</w:t>
      </w:r>
      <w:r w:rsidR="00104E2C" w:rsidRPr="00E608E2">
        <w:rPr>
          <w:rFonts w:hint="eastAsia"/>
          <w:color w:val="FF0000"/>
        </w:rPr>
        <w:t>平台的搭建、基础数据同步、权限管理、采购订单创建、采购订单审批、</w:t>
      </w:r>
      <w:r w:rsidR="00104E2C" w:rsidRPr="00E608E2">
        <w:rPr>
          <w:rFonts w:hint="eastAsia"/>
          <w:color w:val="FF0000"/>
        </w:rPr>
        <w:t>ECP</w:t>
      </w:r>
      <w:r w:rsidR="00104E2C" w:rsidRPr="00E608E2">
        <w:rPr>
          <w:rFonts w:hint="eastAsia"/>
          <w:color w:val="FF0000"/>
        </w:rPr>
        <w:t>系统采购订单供应商确认功能。</w:t>
      </w:r>
    </w:p>
    <w:p w:rsidR="00AD33CE" w:rsidRDefault="00104E2C" w:rsidP="00854314">
      <w:pPr>
        <w:rPr>
          <w:color w:val="FF0000"/>
        </w:rPr>
      </w:pPr>
      <w:r w:rsidRPr="00E608E2">
        <w:rPr>
          <w:rFonts w:hint="eastAsia"/>
          <w:color w:val="FF0000"/>
        </w:rPr>
        <w:t xml:space="preserve">     </w:t>
      </w:r>
      <w:r w:rsidRPr="00E608E2">
        <w:rPr>
          <w:rFonts w:hint="eastAsia"/>
          <w:color w:val="FF0000"/>
        </w:rPr>
        <w:t>其他</w:t>
      </w:r>
      <w:r w:rsidRPr="00E608E2">
        <w:rPr>
          <w:rFonts w:hint="eastAsia"/>
          <w:color w:val="FF0000"/>
        </w:rPr>
        <w:t>SAP</w:t>
      </w:r>
      <w:r w:rsidRPr="00E608E2">
        <w:rPr>
          <w:rFonts w:hint="eastAsia"/>
          <w:color w:val="FF0000"/>
        </w:rPr>
        <w:t>功能在二期中开发。</w:t>
      </w:r>
    </w:p>
    <w:p w:rsidR="0006695B" w:rsidRPr="0006695B" w:rsidRDefault="0006695B" w:rsidP="0006695B">
      <w:pPr>
        <w:pStyle w:val="2"/>
      </w:pPr>
      <w:bookmarkStart w:id="4" w:name="_Toc424196325"/>
      <w:r>
        <w:rPr>
          <w:rFonts w:hint="eastAsia"/>
        </w:rPr>
        <w:t>建设范围</w:t>
      </w:r>
      <w:bookmarkEnd w:id="4"/>
    </w:p>
    <w:p w:rsidR="00B83A62" w:rsidRPr="00E608E2" w:rsidRDefault="00B83A62" w:rsidP="00854314">
      <w:pPr>
        <w:rPr>
          <w:color w:val="FF0000"/>
        </w:rPr>
      </w:pPr>
    </w:p>
    <w:p w:rsidR="00854314" w:rsidRDefault="00854314" w:rsidP="00854314">
      <w:pPr>
        <w:pStyle w:val="2"/>
      </w:pPr>
      <w:bookmarkStart w:id="5" w:name="_Toc63670261"/>
      <w:bookmarkStart w:id="6" w:name="_Toc424196326"/>
      <w:r>
        <w:rPr>
          <w:rFonts w:hint="eastAsia"/>
        </w:rPr>
        <w:t>编写背景</w:t>
      </w:r>
      <w:bookmarkEnd w:id="5"/>
      <w:bookmarkEnd w:id="6"/>
    </w:p>
    <w:p w:rsidR="00854314" w:rsidRDefault="00854314" w:rsidP="00517882">
      <w:pPr>
        <w:pStyle w:val="3"/>
      </w:pPr>
      <w:bookmarkStart w:id="7" w:name="_Toc63670262"/>
      <w:bookmarkStart w:id="8" w:name="_Toc424196327"/>
      <w:r>
        <w:rPr>
          <w:rFonts w:hint="eastAsia"/>
        </w:rPr>
        <w:t>系统名称及版本号</w:t>
      </w:r>
      <w:bookmarkEnd w:id="7"/>
      <w:bookmarkEnd w:id="8"/>
    </w:p>
    <w:p w:rsidR="00854314" w:rsidRDefault="00854314" w:rsidP="00FA2080">
      <w:r>
        <w:rPr>
          <w:rFonts w:hint="eastAsia"/>
        </w:rPr>
        <w:t>【说明】形如“北京市地方税务局管理信息系统</w:t>
      </w:r>
      <w:r w:rsidR="003375BB">
        <w:rPr>
          <w:rFonts w:hint="eastAsia"/>
        </w:rPr>
        <w:t>V0.1</w:t>
      </w:r>
      <w:r>
        <w:rPr>
          <w:rFonts w:hint="eastAsia"/>
        </w:rPr>
        <w:t>”。其中，版本号的格式为“</w:t>
      </w:r>
      <w:r>
        <w:rPr>
          <w:rFonts w:hint="eastAsia"/>
        </w:rPr>
        <w:t>XX.XX</w:t>
      </w:r>
      <w:r>
        <w:rPr>
          <w:rFonts w:hint="eastAsia"/>
        </w:rPr>
        <w:t>”，</w:t>
      </w:r>
      <w:r>
        <w:rPr>
          <w:rFonts w:hint="eastAsia"/>
        </w:rPr>
        <w:t>X</w:t>
      </w:r>
      <w:r>
        <w:rPr>
          <w:rFonts w:hint="eastAsia"/>
        </w:rPr>
        <w:t>为阿拉伯数字，左“</w:t>
      </w:r>
      <w:r>
        <w:rPr>
          <w:rFonts w:hint="eastAsia"/>
        </w:rPr>
        <w:t>0</w:t>
      </w:r>
      <w:r>
        <w:rPr>
          <w:rFonts w:hint="eastAsia"/>
        </w:rPr>
        <w:t>”可省略</w:t>
      </w:r>
      <w:r w:rsidR="00F15106">
        <w:rPr>
          <w:rFonts w:hint="eastAsia"/>
        </w:rPr>
        <w:t>，评审之前</w:t>
      </w:r>
      <w:r w:rsidR="004D7068">
        <w:rPr>
          <w:rFonts w:hint="eastAsia"/>
        </w:rPr>
        <w:t>，版本号小于</w:t>
      </w:r>
      <w:r w:rsidR="004D7068">
        <w:rPr>
          <w:rFonts w:hint="eastAsia"/>
        </w:rPr>
        <w:t>1.0</w:t>
      </w:r>
      <w:r w:rsidR="004D7068">
        <w:rPr>
          <w:rFonts w:hint="eastAsia"/>
        </w:rPr>
        <w:t>，评审完通过后，版本号变为</w:t>
      </w:r>
      <w:r w:rsidR="004D7068">
        <w:rPr>
          <w:rFonts w:hint="eastAsia"/>
        </w:rPr>
        <w:t>1.0</w:t>
      </w:r>
      <w:r>
        <w:rPr>
          <w:rFonts w:hint="eastAsia"/>
        </w:rPr>
        <w:t>。</w:t>
      </w:r>
    </w:p>
    <w:p w:rsidR="00104E2C" w:rsidRDefault="00104E2C" w:rsidP="00FA2080"/>
    <w:p w:rsidR="00854314" w:rsidRDefault="00854314" w:rsidP="00517882">
      <w:pPr>
        <w:pStyle w:val="3"/>
      </w:pPr>
      <w:bookmarkStart w:id="9" w:name="_Toc63670263"/>
      <w:bookmarkStart w:id="10" w:name="_Toc424196328"/>
      <w:r>
        <w:rPr>
          <w:rFonts w:hint="eastAsia"/>
        </w:rPr>
        <w:t>任务提出者</w:t>
      </w:r>
      <w:bookmarkEnd w:id="9"/>
      <w:bookmarkEnd w:id="10"/>
    </w:p>
    <w:p w:rsidR="00854314" w:rsidRDefault="00854314" w:rsidP="00FA2080">
      <w:r>
        <w:rPr>
          <w:rFonts w:hint="eastAsia"/>
        </w:rPr>
        <w:t>【说明】指《工作说明书》中规定的我方领导机构或项目负责人。</w:t>
      </w:r>
    </w:p>
    <w:p w:rsidR="00854314" w:rsidRDefault="00854314" w:rsidP="00FA2080">
      <w:r>
        <w:rPr>
          <w:rFonts w:hint="eastAsia"/>
        </w:rPr>
        <w:t>如：国家开发银行。</w:t>
      </w:r>
    </w:p>
    <w:p w:rsidR="00104E2C" w:rsidRDefault="00104E2C" w:rsidP="00FA2080"/>
    <w:p w:rsidR="00104E2C" w:rsidRPr="00E608E2" w:rsidRDefault="00104E2C" w:rsidP="00FA2080">
      <w:pPr>
        <w:rPr>
          <w:color w:val="FF0000"/>
        </w:rPr>
      </w:pPr>
      <w:r w:rsidRPr="00E608E2">
        <w:rPr>
          <w:rFonts w:hint="eastAsia"/>
          <w:color w:val="FF0000"/>
        </w:rPr>
        <w:t>任务提出者：吕总。</w:t>
      </w:r>
    </w:p>
    <w:p w:rsidR="00854314" w:rsidRDefault="00854314" w:rsidP="00854314">
      <w:pPr>
        <w:pStyle w:val="3"/>
      </w:pPr>
      <w:bookmarkStart w:id="11" w:name="_Toc63670264"/>
      <w:bookmarkStart w:id="12" w:name="_Toc424196329"/>
      <w:r>
        <w:rPr>
          <w:rFonts w:hint="eastAsia"/>
        </w:rPr>
        <w:t>任务承接者及实施者</w:t>
      </w:r>
      <w:bookmarkEnd w:id="11"/>
      <w:bookmarkEnd w:id="12"/>
    </w:p>
    <w:p w:rsidR="00854314" w:rsidRDefault="00854314" w:rsidP="00FA2080">
      <w:r>
        <w:rPr>
          <w:rFonts w:hint="eastAsia"/>
        </w:rPr>
        <w:t>【说明】指承担需求分析的负责人及工作人员名单。</w:t>
      </w:r>
    </w:p>
    <w:p w:rsidR="0006695B" w:rsidRDefault="0006695B" w:rsidP="00FA2080">
      <w:r>
        <w:rPr>
          <w:rFonts w:hint="eastAsia"/>
        </w:rPr>
        <w:tab/>
      </w:r>
      <w:r>
        <w:rPr>
          <w:rFonts w:hint="eastAsia"/>
        </w:rPr>
        <w:t>需求组负责人：</w:t>
      </w:r>
      <w:r>
        <w:rPr>
          <w:rFonts w:hint="eastAsia"/>
        </w:rPr>
        <w:t xml:space="preserve"> </w:t>
      </w:r>
      <w:r>
        <w:rPr>
          <w:rFonts w:hint="eastAsia"/>
        </w:rPr>
        <w:t>张三等；参与人：</w:t>
      </w:r>
    </w:p>
    <w:p w:rsidR="0006695B" w:rsidRDefault="0006695B" w:rsidP="00FA2080">
      <w:r>
        <w:rPr>
          <w:rFonts w:hint="eastAsia"/>
        </w:rPr>
        <w:tab/>
      </w:r>
      <w:r>
        <w:rPr>
          <w:rFonts w:hint="eastAsia"/>
        </w:rPr>
        <w:t>实现组负责人：</w:t>
      </w:r>
      <w:r>
        <w:rPr>
          <w:rFonts w:hint="eastAsia"/>
        </w:rPr>
        <w:t xml:space="preserve"> </w:t>
      </w:r>
      <w:r>
        <w:rPr>
          <w:rFonts w:hint="eastAsia"/>
        </w:rPr>
        <w:t>李四等，参与人：</w:t>
      </w:r>
    </w:p>
    <w:p w:rsidR="0006695B" w:rsidRDefault="0006695B" w:rsidP="00FA2080">
      <w:r>
        <w:rPr>
          <w:rFonts w:hint="eastAsia"/>
        </w:rPr>
        <w:tab/>
      </w:r>
      <w:r>
        <w:rPr>
          <w:rFonts w:hint="eastAsia"/>
        </w:rPr>
        <w:t>测试组负责人：张三等，参与人：</w:t>
      </w:r>
    </w:p>
    <w:p w:rsidR="0082644A" w:rsidRPr="00E608E2" w:rsidRDefault="0082644A" w:rsidP="00FA2080">
      <w:pPr>
        <w:rPr>
          <w:color w:val="FF0000"/>
        </w:rPr>
      </w:pPr>
    </w:p>
    <w:p w:rsidR="0082644A" w:rsidRDefault="008002E1" w:rsidP="008002E1">
      <w:pPr>
        <w:pStyle w:val="3"/>
        <w:rPr>
          <w:rFonts w:hint="eastAsia"/>
        </w:rPr>
      </w:pPr>
      <w:bookmarkStart w:id="13" w:name="_Toc424196330"/>
      <w:r>
        <w:t>名词及术语解释</w:t>
      </w:r>
      <w:bookmarkEnd w:id="13"/>
    </w:p>
    <w:tbl>
      <w:tblPr>
        <w:tblStyle w:val="af0"/>
        <w:tblW w:w="0" w:type="auto"/>
        <w:tblLook w:val="04A0"/>
      </w:tblPr>
      <w:tblGrid>
        <w:gridCol w:w="2840"/>
        <w:gridCol w:w="5682"/>
      </w:tblGrid>
      <w:tr w:rsidR="008002E1" w:rsidTr="003454E5">
        <w:tc>
          <w:tcPr>
            <w:tcW w:w="2840" w:type="dxa"/>
            <w:shd w:val="pct10" w:color="auto" w:fill="auto"/>
          </w:tcPr>
          <w:p w:rsidR="008002E1" w:rsidRPr="008002E1" w:rsidRDefault="008002E1" w:rsidP="008002E1">
            <w:pPr>
              <w:jc w:val="center"/>
              <w:rPr>
                <w:b/>
              </w:rPr>
            </w:pPr>
            <w:r w:rsidRPr="008002E1">
              <w:rPr>
                <w:b/>
              </w:rPr>
              <w:t>名词及术语</w:t>
            </w:r>
          </w:p>
        </w:tc>
        <w:tc>
          <w:tcPr>
            <w:tcW w:w="5682" w:type="dxa"/>
            <w:shd w:val="pct10" w:color="auto" w:fill="auto"/>
          </w:tcPr>
          <w:p w:rsidR="008002E1" w:rsidRPr="008002E1" w:rsidRDefault="008002E1" w:rsidP="008002E1">
            <w:pPr>
              <w:jc w:val="center"/>
              <w:rPr>
                <w:b/>
              </w:rPr>
            </w:pPr>
            <w:r w:rsidRPr="008002E1">
              <w:rPr>
                <w:b/>
              </w:rPr>
              <w:t>解释</w:t>
            </w:r>
          </w:p>
        </w:tc>
      </w:tr>
      <w:tr w:rsidR="008002E1" w:rsidTr="007F11A8">
        <w:tc>
          <w:tcPr>
            <w:tcW w:w="2840" w:type="dxa"/>
          </w:tcPr>
          <w:p w:rsidR="008002E1" w:rsidRDefault="008002E1" w:rsidP="008002E1"/>
        </w:tc>
        <w:tc>
          <w:tcPr>
            <w:tcW w:w="5682" w:type="dxa"/>
          </w:tcPr>
          <w:p w:rsidR="008002E1" w:rsidRDefault="008002E1" w:rsidP="008002E1"/>
        </w:tc>
      </w:tr>
      <w:tr w:rsidR="008002E1" w:rsidTr="00894C7B">
        <w:tc>
          <w:tcPr>
            <w:tcW w:w="2840" w:type="dxa"/>
          </w:tcPr>
          <w:p w:rsidR="008002E1" w:rsidRDefault="008002E1" w:rsidP="008002E1"/>
        </w:tc>
        <w:tc>
          <w:tcPr>
            <w:tcW w:w="5682" w:type="dxa"/>
          </w:tcPr>
          <w:p w:rsidR="008002E1" w:rsidRDefault="008002E1" w:rsidP="008002E1"/>
        </w:tc>
      </w:tr>
    </w:tbl>
    <w:p w:rsidR="008002E1" w:rsidRPr="008002E1" w:rsidRDefault="008002E1" w:rsidP="008002E1"/>
    <w:p w:rsidR="00854314" w:rsidRDefault="00854314" w:rsidP="00854314">
      <w:pPr>
        <w:pStyle w:val="3"/>
      </w:pPr>
      <w:bookmarkStart w:id="14" w:name="_Toc63670266"/>
      <w:bookmarkStart w:id="15" w:name="_Toc424196331"/>
      <w:r>
        <w:rPr>
          <w:rFonts w:hint="eastAsia"/>
        </w:rPr>
        <w:lastRenderedPageBreak/>
        <w:t>与其它系统的关系</w:t>
      </w:r>
      <w:bookmarkEnd w:id="14"/>
      <w:bookmarkEnd w:id="15"/>
    </w:p>
    <w:p w:rsidR="00854314" w:rsidRDefault="00854314" w:rsidP="00854314">
      <w:pPr>
        <w:pStyle w:val="ab"/>
      </w:pPr>
      <w:r>
        <w:rPr>
          <w:rFonts w:hint="eastAsia"/>
        </w:rPr>
        <w:t>【说明】在用户现有的及预期的整个应用系统中，给本系统准确定位。</w:t>
      </w:r>
      <w:r w:rsidRPr="009E7051">
        <w:rPr>
          <w:rFonts w:hint="eastAsia"/>
          <w:color w:val="FF0000"/>
        </w:rPr>
        <w:t>用示意图及相应的文字予以说明。</w:t>
      </w:r>
    </w:p>
    <w:p w:rsidR="00854314" w:rsidRDefault="00854314" w:rsidP="00854314">
      <w:pPr>
        <w:pStyle w:val="21"/>
      </w:pPr>
    </w:p>
    <w:p w:rsidR="00854314" w:rsidRDefault="00854314" w:rsidP="00854314">
      <w:pPr>
        <w:pStyle w:val="21"/>
      </w:pPr>
    </w:p>
    <w:p w:rsidR="00854314" w:rsidRDefault="00854314" w:rsidP="00854314">
      <w:pPr>
        <w:pStyle w:val="21"/>
      </w:pPr>
    </w:p>
    <w:p w:rsidR="00854314" w:rsidRDefault="00854314" w:rsidP="00131785">
      <w:pPr>
        <w:pStyle w:val="21"/>
        <w:tabs>
          <w:tab w:val="left" w:pos="4200"/>
        </w:tabs>
      </w:pPr>
      <w:r>
        <w:tab/>
      </w:r>
    </w:p>
    <w:p w:rsidR="00854314" w:rsidRDefault="00854314" w:rsidP="007725DE">
      <w:pPr>
        <w:pStyle w:val="2"/>
      </w:pPr>
      <w:bookmarkStart w:id="16" w:name="_Toc63670270"/>
      <w:bookmarkStart w:id="17" w:name="_Toc424196332"/>
      <w:r>
        <w:rPr>
          <w:rFonts w:hint="eastAsia"/>
        </w:rPr>
        <w:t>定义说明与符号</w:t>
      </w:r>
      <w:bookmarkEnd w:id="16"/>
      <w:bookmarkEnd w:id="17"/>
    </w:p>
    <w:p w:rsidR="00854314" w:rsidRDefault="00854314" w:rsidP="00BE591B">
      <w:r>
        <w:rPr>
          <w:rFonts w:hint="eastAsia"/>
        </w:rPr>
        <w:t>【说明】包括对专用术语及缩略语的解释、所用到的图（如</w:t>
      </w:r>
      <w:r>
        <w:rPr>
          <w:rFonts w:hint="eastAsia"/>
        </w:rPr>
        <w:t>DFD</w:t>
      </w:r>
      <w:r>
        <w:rPr>
          <w:rFonts w:hint="eastAsia"/>
        </w:rPr>
        <w:t>图）之图符的表示与解释等。</w:t>
      </w:r>
    </w:p>
    <w:p w:rsidR="00854314" w:rsidRDefault="00854314" w:rsidP="00BE591B"/>
    <w:p w:rsidR="00854314" w:rsidRDefault="00854314" w:rsidP="007725DE">
      <w:pPr>
        <w:pStyle w:val="2"/>
      </w:pPr>
      <w:bookmarkStart w:id="18" w:name="_Toc63670271"/>
      <w:bookmarkStart w:id="19" w:name="_Toc424196333"/>
      <w:r>
        <w:rPr>
          <w:rFonts w:hint="eastAsia"/>
        </w:rPr>
        <w:t>参考资料</w:t>
      </w:r>
      <w:bookmarkEnd w:id="18"/>
      <w:bookmarkEnd w:id="19"/>
    </w:p>
    <w:p w:rsidR="00854314" w:rsidRDefault="00854314" w:rsidP="00BE591B">
      <w:r>
        <w:rPr>
          <w:rFonts w:hint="eastAsia"/>
        </w:rPr>
        <w:t>【说明】格式：作者，</w:t>
      </w:r>
      <w:r>
        <w:rPr>
          <w:rFonts w:hint="eastAsia"/>
        </w:rPr>
        <w:t>[</w:t>
      </w:r>
      <w:r>
        <w:rPr>
          <w:rFonts w:hint="eastAsia"/>
        </w:rPr>
        <w:t>版本号，</w:t>
      </w:r>
      <w:r>
        <w:rPr>
          <w:rFonts w:hint="eastAsia"/>
        </w:rPr>
        <w:t>]</w:t>
      </w:r>
      <w:r>
        <w:rPr>
          <w:rFonts w:hint="eastAsia"/>
        </w:rPr>
        <w:t>资料来源，日期</w:t>
      </w:r>
      <w:r>
        <w:rPr>
          <w:rFonts w:hint="eastAsia"/>
        </w:rPr>
        <w:t xml:space="preserve"> [</w:t>
      </w:r>
      <w:r>
        <w:rPr>
          <w:rFonts w:hint="eastAsia"/>
        </w:rPr>
        <w:t>，起止页号</w:t>
      </w:r>
      <w:r>
        <w:rPr>
          <w:rFonts w:hint="eastAsia"/>
        </w:rPr>
        <w:t xml:space="preserve">] </w:t>
      </w:r>
      <w:r>
        <w:rPr>
          <w:rFonts w:hint="eastAsia"/>
        </w:rPr>
        <w:t>。其中，《质量保证计划》是必选的参考资料。</w:t>
      </w:r>
    </w:p>
    <w:p w:rsidR="00854314" w:rsidRDefault="00854314" w:rsidP="00BE591B"/>
    <w:p w:rsidR="00854314" w:rsidRDefault="00854314" w:rsidP="00BE591B"/>
    <w:p w:rsidR="00854314" w:rsidRDefault="00854314" w:rsidP="007725DE">
      <w:pPr>
        <w:pStyle w:val="1"/>
      </w:pPr>
      <w:bookmarkStart w:id="20" w:name="_Toc63670272"/>
      <w:bookmarkStart w:id="21" w:name="_Toc424196334"/>
      <w:r>
        <w:rPr>
          <w:rFonts w:hint="eastAsia"/>
        </w:rPr>
        <w:t>系统综述</w:t>
      </w:r>
      <w:bookmarkEnd w:id="20"/>
      <w:bookmarkEnd w:id="21"/>
    </w:p>
    <w:p w:rsidR="00854314" w:rsidRDefault="00854314" w:rsidP="00517882">
      <w:pPr>
        <w:pStyle w:val="2"/>
      </w:pPr>
      <w:bookmarkStart w:id="22" w:name="_Toc63670273"/>
      <w:bookmarkStart w:id="23" w:name="_Toc424196335"/>
      <w:r>
        <w:rPr>
          <w:rFonts w:hint="eastAsia"/>
        </w:rPr>
        <w:t>系统建设背景及目标</w:t>
      </w:r>
      <w:bookmarkEnd w:id="22"/>
      <w:bookmarkEnd w:id="23"/>
    </w:p>
    <w:p w:rsidR="00854314" w:rsidRDefault="00854314" w:rsidP="00BE591B">
      <w:r>
        <w:rPr>
          <w:rFonts w:hint="eastAsia"/>
        </w:rPr>
        <w:t>【说明】项目背景与依据、现有基础、项目规模、预期目标等。可繁可简，格式自定。</w:t>
      </w:r>
    </w:p>
    <w:p w:rsidR="0098178C" w:rsidRPr="00E608E2" w:rsidRDefault="0098178C" w:rsidP="000A6C38">
      <w:pPr>
        <w:rPr>
          <w:color w:val="FF0000"/>
        </w:rPr>
      </w:pPr>
      <w:r>
        <w:rPr>
          <w:rFonts w:hint="eastAsia"/>
        </w:rPr>
        <w:t xml:space="preserve">  </w:t>
      </w:r>
    </w:p>
    <w:p w:rsidR="00854314" w:rsidRPr="0098178C" w:rsidRDefault="00854314" w:rsidP="00BE591B"/>
    <w:p w:rsidR="00A825AD" w:rsidRPr="00A825AD" w:rsidRDefault="00854314" w:rsidP="00A825AD">
      <w:pPr>
        <w:pStyle w:val="2"/>
      </w:pPr>
      <w:bookmarkStart w:id="24" w:name="_Toc63670274"/>
      <w:bookmarkStart w:id="25" w:name="_Toc424196336"/>
      <w:r>
        <w:rPr>
          <w:rFonts w:hint="eastAsia"/>
        </w:rPr>
        <w:t>用户特点</w:t>
      </w:r>
      <w:bookmarkEnd w:id="24"/>
      <w:bookmarkEnd w:id="25"/>
    </w:p>
    <w:p w:rsidR="00F54D13" w:rsidRDefault="00854314" w:rsidP="00BE591B">
      <w:r>
        <w:rPr>
          <w:rFonts w:hint="eastAsia"/>
        </w:rPr>
        <w:t>【说明】</w:t>
      </w:r>
      <w:r w:rsidR="0098178C">
        <w:rPr>
          <w:rFonts w:hint="eastAsia"/>
        </w:rPr>
        <w:t xml:space="preserve"> </w:t>
      </w:r>
    </w:p>
    <w:p w:rsidR="00F54D13" w:rsidRDefault="00F54D13" w:rsidP="00BE591B">
      <w:r>
        <w:rPr>
          <w:rFonts w:hint="eastAsia"/>
        </w:rPr>
        <w:tab/>
      </w:r>
      <w:r>
        <w:rPr>
          <w:rFonts w:hint="eastAsia"/>
        </w:rPr>
        <w:t>说明每类用户的特点：如下所示</w:t>
      </w:r>
    </w:p>
    <w:p w:rsidR="00F54D13" w:rsidRPr="00A667B1" w:rsidRDefault="00F54D13" w:rsidP="00F54D13">
      <w:pPr>
        <w:rPr>
          <w:rFonts w:ascii="微软雅黑" w:eastAsia="微软雅黑" w:hAnsi="微软雅黑"/>
        </w:rPr>
      </w:pPr>
      <w:r w:rsidRPr="00A667B1">
        <w:rPr>
          <w:rFonts w:ascii="微软雅黑" w:eastAsia="微软雅黑" w:hAnsi="微软雅黑" w:hint="eastAsia"/>
        </w:rPr>
        <w:lastRenderedPageBreak/>
        <w:t>现场收发货业务操作人员：</w:t>
      </w:r>
    </w:p>
    <w:p w:rsidR="00F54D13" w:rsidRPr="00A667B1" w:rsidRDefault="00F54D13" w:rsidP="00F54D13">
      <w:pPr>
        <w:numPr>
          <w:ilvl w:val="0"/>
          <w:numId w:val="50"/>
        </w:numPr>
        <w:spacing w:before="0" w:after="0" w:line="360" w:lineRule="auto"/>
        <w:rPr>
          <w:rFonts w:ascii="微软雅黑" w:eastAsia="微软雅黑" w:hAnsi="微软雅黑"/>
          <w:szCs w:val="20"/>
        </w:rPr>
      </w:pPr>
      <w:r w:rsidRPr="00A667B1">
        <w:rPr>
          <w:rFonts w:ascii="微软雅黑" w:eastAsia="微软雅黑" w:hAnsi="微软雅黑" w:hint="eastAsia"/>
          <w:szCs w:val="20"/>
        </w:rPr>
        <w:t>具有高中学历或大专学历</w:t>
      </w:r>
      <w:r>
        <w:rPr>
          <w:rFonts w:ascii="微软雅黑" w:eastAsia="微软雅黑" w:hAnsi="微软雅黑" w:hint="eastAsia"/>
          <w:szCs w:val="20"/>
        </w:rPr>
        <w:t>；</w:t>
      </w:r>
    </w:p>
    <w:p w:rsidR="00F54D13" w:rsidRPr="00A667B1" w:rsidRDefault="00F54D13" w:rsidP="00F54D13">
      <w:pPr>
        <w:numPr>
          <w:ilvl w:val="0"/>
          <w:numId w:val="50"/>
        </w:numPr>
        <w:spacing w:before="0" w:after="0" w:line="360" w:lineRule="auto"/>
        <w:rPr>
          <w:rFonts w:ascii="微软雅黑" w:eastAsia="微软雅黑" w:hAnsi="微软雅黑"/>
          <w:szCs w:val="20"/>
        </w:rPr>
      </w:pPr>
      <w:r w:rsidRPr="00A667B1">
        <w:rPr>
          <w:rFonts w:ascii="微软雅黑" w:eastAsia="微软雅黑" w:hAnsi="微软雅黑" w:hint="eastAsia"/>
          <w:szCs w:val="20"/>
        </w:rPr>
        <w:t>经过培训能熟练使用PDA智能终端</w:t>
      </w:r>
      <w:r>
        <w:rPr>
          <w:rFonts w:ascii="微软雅黑" w:eastAsia="微软雅黑" w:hAnsi="微软雅黑" w:hint="eastAsia"/>
          <w:szCs w:val="20"/>
        </w:rPr>
        <w:t>；</w:t>
      </w:r>
    </w:p>
    <w:p w:rsidR="00F54D13" w:rsidRPr="00A667B1" w:rsidRDefault="00F54D13" w:rsidP="00F54D13">
      <w:pPr>
        <w:numPr>
          <w:ilvl w:val="0"/>
          <w:numId w:val="50"/>
        </w:numPr>
        <w:spacing w:before="0" w:after="0" w:line="360" w:lineRule="auto"/>
        <w:rPr>
          <w:rFonts w:ascii="微软雅黑" w:eastAsia="微软雅黑" w:hAnsi="微软雅黑"/>
          <w:szCs w:val="20"/>
        </w:rPr>
      </w:pPr>
      <w:r w:rsidRPr="00A667B1">
        <w:rPr>
          <w:rFonts w:ascii="微软雅黑" w:eastAsia="微软雅黑" w:hAnsi="微软雅黑" w:hint="eastAsia"/>
          <w:szCs w:val="20"/>
        </w:rPr>
        <w:t>网上系统应用经验相对薄弱</w:t>
      </w:r>
      <w:r>
        <w:rPr>
          <w:rFonts w:ascii="微软雅黑" w:eastAsia="微软雅黑" w:hAnsi="微软雅黑" w:hint="eastAsia"/>
          <w:szCs w:val="20"/>
        </w:rPr>
        <w:t>。</w:t>
      </w:r>
    </w:p>
    <w:p w:rsidR="00F54D13" w:rsidRPr="00F54D13" w:rsidRDefault="00F54D13" w:rsidP="00BE591B"/>
    <w:p w:rsidR="00854314" w:rsidRDefault="00854314" w:rsidP="00517882">
      <w:pPr>
        <w:pStyle w:val="2"/>
      </w:pPr>
      <w:bookmarkStart w:id="26" w:name="_Toc63670275"/>
      <w:bookmarkStart w:id="27" w:name="_Toc424196337"/>
      <w:r>
        <w:rPr>
          <w:rFonts w:hint="eastAsia"/>
        </w:rPr>
        <w:t>条件</w:t>
      </w:r>
      <w:bookmarkEnd w:id="26"/>
      <w:bookmarkEnd w:id="27"/>
    </w:p>
    <w:p w:rsidR="00854314" w:rsidRDefault="00854314" w:rsidP="00BE591B">
      <w:r>
        <w:rPr>
          <w:rFonts w:hint="eastAsia"/>
        </w:rPr>
        <w:t>【说明】场地面积限制、通信设施基础、其它干扰因素。</w:t>
      </w:r>
    </w:p>
    <w:p w:rsidR="00854314" w:rsidRDefault="00854314" w:rsidP="00BE591B">
      <w:r>
        <w:rPr>
          <w:rFonts w:hint="eastAsia"/>
        </w:rPr>
        <w:t>注意：任何计算机系统都不是包罗万象的；用户自身的能力也是有限的。轻诺必寡信。故应特别指出：由于哪些条件的约束，本系统不能满足哪些业务需求与系统需求。</w:t>
      </w:r>
    </w:p>
    <w:p w:rsidR="00854314" w:rsidRDefault="00854314" w:rsidP="00BE591B"/>
    <w:p w:rsidR="00854314" w:rsidRDefault="00854314" w:rsidP="00517882">
      <w:pPr>
        <w:pStyle w:val="2"/>
      </w:pPr>
      <w:bookmarkStart w:id="28" w:name="_Toc63670276"/>
      <w:bookmarkStart w:id="29" w:name="_Toc424196338"/>
      <w:r>
        <w:rPr>
          <w:rFonts w:hint="eastAsia"/>
        </w:rPr>
        <w:t>运行环境</w:t>
      </w:r>
      <w:bookmarkEnd w:id="28"/>
      <w:bookmarkEnd w:id="29"/>
    </w:p>
    <w:p w:rsidR="00854314" w:rsidRDefault="00854314" w:rsidP="00BE591B">
      <w:r>
        <w:rPr>
          <w:rFonts w:hint="eastAsia"/>
        </w:rPr>
        <w:t>【说明】本章只提出运行环境的逻辑结构，物理结构将在《软件概要设计说明书》中给出。容许提出几种可选方案。</w:t>
      </w:r>
    </w:p>
    <w:p w:rsidR="00854314" w:rsidRDefault="00854314" w:rsidP="00517882">
      <w:pPr>
        <w:pStyle w:val="3"/>
      </w:pPr>
      <w:bookmarkStart w:id="30" w:name="_Toc63670277"/>
      <w:bookmarkStart w:id="31" w:name="_Toc424196339"/>
      <w:r>
        <w:rPr>
          <w:rFonts w:hint="eastAsia"/>
        </w:rPr>
        <w:t>硬件环境</w:t>
      </w:r>
      <w:bookmarkEnd w:id="30"/>
      <w:bookmarkEnd w:id="31"/>
    </w:p>
    <w:p w:rsidR="00854314" w:rsidRDefault="00854314" w:rsidP="00BE591B">
      <w:r>
        <w:rPr>
          <w:rFonts w:hint="eastAsia"/>
        </w:rPr>
        <w:t>【说明】指出本应用软件适用的主机</w:t>
      </w:r>
      <w:r>
        <w:rPr>
          <w:rFonts w:hint="eastAsia"/>
        </w:rPr>
        <w:t>/</w:t>
      </w:r>
      <w:r>
        <w:rPr>
          <w:rFonts w:hint="eastAsia"/>
        </w:rPr>
        <w:t>服务器与终端</w:t>
      </w:r>
      <w:r>
        <w:rPr>
          <w:rFonts w:hint="eastAsia"/>
        </w:rPr>
        <w:t>/</w:t>
      </w:r>
      <w:r>
        <w:rPr>
          <w:rFonts w:hint="eastAsia"/>
        </w:rPr>
        <w:t>工作站的技术指标、基本配置、接口特点、特殊约定等。</w:t>
      </w:r>
    </w:p>
    <w:p w:rsidR="00854314" w:rsidRDefault="00854314" w:rsidP="00BE591B"/>
    <w:p w:rsidR="00854314" w:rsidRDefault="00854314" w:rsidP="00517882">
      <w:pPr>
        <w:pStyle w:val="3"/>
      </w:pPr>
      <w:bookmarkStart w:id="32" w:name="_Toc63670278"/>
      <w:bookmarkStart w:id="33" w:name="_Toc424196340"/>
      <w:r>
        <w:rPr>
          <w:rFonts w:hint="eastAsia"/>
        </w:rPr>
        <w:t>软件环境</w:t>
      </w:r>
      <w:bookmarkEnd w:id="32"/>
      <w:bookmarkEnd w:id="33"/>
    </w:p>
    <w:p w:rsidR="00854314" w:rsidRDefault="00854314" w:rsidP="00BE591B">
      <w:r>
        <w:rPr>
          <w:rFonts w:hint="eastAsia"/>
        </w:rPr>
        <w:t>【说明】操作系统的名称、生产厂家、版本号等。</w:t>
      </w:r>
    </w:p>
    <w:p w:rsidR="00854314" w:rsidRDefault="00854314" w:rsidP="00BE591B">
      <w:r>
        <w:rPr>
          <w:rFonts w:hint="eastAsia"/>
        </w:rPr>
        <w:t xml:space="preserve">        </w:t>
      </w:r>
      <w:r>
        <w:rPr>
          <w:rFonts w:hint="eastAsia"/>
        </w:rPr>
        <w:t>数据库的名称、生产厂家、版本号等。</w:t>
      </w:r>
    </w:p>
    <w:p w:rsidR="00854314" w:rsidRDefault="00854314" w:rsidP="00BE591B">
      <w:r>
        <w:rPr>
          <w:rFonts w:hint="eastAsia"/>
        </w:rPr>
        <w:t xml:space="preserve">        </w:t>
      </w:r>
      <w:r>
        <w:rPr>
          <w:rFonts w:hint="eastAsia"/>
        </w:rPr>
        <w:t>数据库设计工具的名称、生产厂家、版本号等。</w:t>
      </w:r>
    </w:p>
    <w:p w:rsidR="00854314" w:rsidRDefault="00854314" w:rsidP="00BE591B">
      <w:r>
        <w:rPr>
          <w:rFonts w:hint="eastAsia"/>
        </w:rPr>
        <w:t xml:space="preserve">        </w:t>
      </w:r>
      <w:r>
        <w:rPr>
          <w:rFonts w:hint="eastAsia"/>
        </w:rPr>
        <w:t>网络通信协议的名称、生产厂家、版本号等。</w:t>
      </w:r>
    </w:p>
    <w:p w:rsidR="00854314" w:rsidRDefault="00854314" w:rsidP="00BE591B">
      <w:r>
        <w:rPr>
          <w:rFonts w:hint="eastAsia"/>
        </w:rPr>
        <w:t xml:space="preserve">        </w:t>
      </w:r>
      <w:r>
        <w:rPr>
          <w:rFonts w:hint="eastAsia"/>
        </w:rPr>
        <w:t>前端开发工具的名称、生产厂家、版本号等。</w:t>
      </w:r>
    </w:p>
    <w:p w:rsidR="00854314" w:rsidRDefault="00854314" w:rsidP="00BE591B">
      <w:r>
        <w:rPr>
          <w:rFonts w:hint="eastAsia"/>
        </w:rPr>
        <w:t xml:space="preserve">        </w:t>
      </w:r>
      <w:r>
        <w:rPr>
          <w:rFonts w:hint="eastAsia"/>
        </w:rPr>
        <w:t>测试开发工具的名称、生产厂家、版本号等。</w:t>
      </w:r>
    </w:p>
    <w:p w:rsidR="00854314" w:rsidRDefault="00854314" w:rsidP="00BE591B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现场运行时需要的工具软件的名称、生产厂家、版本号等。</w:t>
      </w:r>
    </w:p>
    <w:p w:rsidR="00854314" w:rsidRDefault="00854314" w:rsidP="00BE591B">
      <w:r>
        <w:rPr>
          <w:rFonts w:hint="eastAsia"/>
        </w:rPr>
        <w:t xml:space="preserve">        </w:t>
      </w:r>
      <w:r>
        <w:rPr>
          <w:rFonts w:hint="eastAsia"/>
        </w:rPr>
        <w:t>配置管理工具软件的名称、生产厂家、版本号等。</w:t>
      </w:r>
    </w:p>
    <w:p w:rsidR="00854314" w:rsidRDefault="00854314" w:rsidP="00920376">
      <w:pPr>
        <w:pStyle w:val="1"/>
      </w:pPr>
      <w:bookmarkStart w:id="34" w:name="_Toc63670279"/>
      <w:bookmarkStart w:id="35" w:name="_Toc424196341"/>
      <w:r w:rsidRPr="003E08BA">
        <w:rPr>
          <w:rFonts w:hint="eastAsia"/>
        </w:rPr>
        <w:t>功能概述</w:t>
      </w:r>
      <w:bookmarkEnd w:id="34"/>
      <w:bookmarkEnd w:id="35"/>
    </w:p>
    <w:p w:rsidR="00F54D13" w:rsidRPr="00F54D13" w:rsidRDefault="00F54D13" w:rsidP="00F54D13">
      <w:pPr>
        <w:pStyle w:val="2"/>
      </w:pPr>
      <w:bookmarkStart w:id="36" w:name="_Toc424196342"/>
      <w:r>
        <w:rPr>
          <w:rFonts w:hint="eastAsia"/>
        </w:rPr>
        <w:t>系统业务架构视图</w:t>
      </w:r>
      <w:bookmarkEnd w:id="36"/>
    </w:p>
    <w:p w:rsidR="00F54D13" w:rsidRPr="00F54D13" w:rsidRDefault="00854314" w:rsidP="00654CB1">
      <w:r>
        <w:rPr>
          <w:rFonts w:hint="eastAsia"/>
        </w:rPr>
        <w:t>【说明】概述产品的功能和子系统结构组成的描述（描述该产品的子系统的组成，以及子系统之间的业务关系，</w:t>
      </w:r>
      <w:r w:rsidR="007247EC">
        <w:rPr>
          <w:rFonts w:hint="eastAsia"/>
        </w:rPr>
        <w:t>需要文字描述；</w:t>
      </w:r>
      <w:r w:rsidR="007247EC" w:rsidRPr="00F54D13">
        <w:t xml:space="preserve"> </w:t>
      </w:r>
    </w:p>
    <w:p w:rsidR="00F54D13" w:rsidRDefault="0016568F" w:rsidP="00F14D6E">
      <w:pPr>
        <w:pStyle w:val="2"/>
      </w:pPr>
      <w:bookmarkStart w:id="37" w:name="_Toc424196343"/>
      <w:r>
        <w:rPr>
          <w:rFonts w:hint="eastAsia"/>
        </w:rPr>
        <w:t>x</w:t>
      </w:r>
      <w:r w:rsidR="00F14D6E">
        <w:rPr>
          <w:rFonts w:hint="eastAsia"/>
        </w:rPr>
        <w:t>业务流程图</w:t>
      </w:r>
      <w:bookmarkEnd w:id="37"/>
    </w:p>
    <w:p w:rsidR="00F14D6E" w:rsidRDefault="00F14D6E" w:rsidP="00F14D6E">
      <w:pPr>
        <w:ind w:left="420"/>
      </w:pPr>
      <w:bookmarkStart w:id="38" w:name="OLE_LINK1"/>
      <w:bookmarkStart w:id="39" w:name="OLE_LINK2"/>
      <w:r>
        <w:rPr>
          <w:rFonts w:hint="eastAsia"/>
        </w:rPr>
        <w:t>说明：使用跨职能图画出来，并用文字描述每个步骤</w:t>
      </w:r>
    </w:p>
    <w:p w:rsidR="00F14D6E" w:rsidRDefault="0016568F" w:rsidP="00F14D6E">
      <w:pPr>
        <w:pStyle w:val="2"/>
      </w:pPr>
      <w:bookmarkStart w:id="40" w:name="_Toc424196344"/>
      <w:bookmarkEnd w:id="38"/>
      <w:bookmarkEnd w:id="39"/>
      <w:r>
        <w:rPr>
          <w:rFonts w:hint="eastAsia"/>
        </w:rPr>
        <w:t>y</w:t>
      </w:r>
      <w:r w:rsidR="00F14D6E">
        <w:rPr>
          <w:rFonts w:hint="eastAsia"/>
        </w:rPr>
        <w:t>业务流程图</w:t>
      </w:r>
      <w:bookmarkEnd w:id="40"/>
    </w:p>
    <w:p w:rsidR="00F14D6E" w:rsidRDefault="00F14D6E" w:rsidP="00F14D6E">
      <w:pPr>
        <w:ind w:left="420"/>
      </w:pPr>
      <w:r>
        <w:rPr>
          <w:rFonts w:hint="eastAsia"/>
        </w:rPr>
        <w:t>说明：使用跨职能图画出来，并用文字描述每个步骤</w:t>
      </w:r>
    </w:p>
    <w:p w:rsidR="00F14D6E" w:rsidRPr="00F14D6E" w:rsidRDefault="00F14D6E" w:rsidP="00F14D6E"/>
    <w:p w:rsidR="00854314" w:rsidRDefault="006C64FD" w:rsidP="00EF15D7">
      <w:pPr>
        <w:pStyle w:val="2"/>
      </w:pPr>
      <w:bookmarkStart w:id="41" w:name="_Toc63670281"/>
      <w:bookmarkStart w:id="42" w:name="_Toc424196345"/>
      <w:r>
        <w:rPr>
          <w:rFonts w:hint="eastAsia"/>
        </w:rPr>
        <w:t>移动终端</w:t>
      </w:r>
      <w:bookmarkEnd w:id="41"/>
      <w:bookmarkEnd w:id="42"/>
    </w:p>
    <w:p w:rsidR="00295E3E" w:rsidRDefault="008924AE" w:rsidP="00295E3E">
      <w:pPr>
        <w:pStyle w:val="3"/>
      </w:pPr>
      <w:bookmarkStart w:id="43" w:name="_Toc424196346"/>
      <w:r>
        <w:rPr>
          <w:rFonts w:hint="eastAsia"/>
        </w:rPr>
        <w:t>整体</w:t>
      </w:r>
      <w:r w:rsidR="00295E3E">
        <w:rPr>
          <w:rFonts w:hint="eastAsia"/>
        </w:rPr>
        <w:t>页面示意图</w:t>
      </w:r>
      <w:bookmarkEnd w:id="43"/>
    </w:p>
    <w:p w:rsidR="00932505" w:rsidRPr="00932505" w:rsidRDefault="00A5586D" w:rsidP="00932505">
      <w:pPr>
        <w:ind w:left="420"/>
      </w:pPr>
      <w:r>
        <w:rPr>
          <w:rFonts w:hint="eastAsia"/>
        </w:rPr>
        <w:t>【</w:t>
      </w:r>
      <w:r w:rsidR="00932505">
        <w:rPr>
          <w:rFonts w:hint="eastAsia"/>
        </w:rPr>
        <w:t>说明</w:t>
      </w:r>
      <w:r>
        <w:rPr>
          <w:rFonts w:hint="eastAsia"/>
        </w:rPr>
        <w:t>】</w:t>
      </w:r>
      <w:r w:rsidR="00932505">
        <w:rPr>
          <w:rFonts w:hint="eastAsia"/>
        </w:rPr>
        <w:t>：画出移动终端整体的页面示意图</w:t>
      </w:r>
    </w:p>
    <w:p w:rsidR="00F54761" w:rsidRDefault="008924AE" w:rsidP="00F54761">
      <w:pPr>
        <w:pStyle w:val="3"/>
      </w:pPr>
      <w:bookmarkStart w:id="44" w:name="_Toc424196347"/>
      <w:r>
        <w:rPr>
          <w:rFonts w:hint="eastAsia"/>
        </w:rPr>
        <w:t>整体</w:t>
      </w:r>
      <w:r w:rsidR="00F54761">
        <w:rPr>
          <w:rFonts w:hint="eastAsia"/>
        </w:rPr>
        <w:t>功能说明</w:t>
      </w:r>
      <w:bookmarkEnd w:id="44"/>
    </w:p>
    <w:p w:rsidR="00F85C0B" w:rsidRDefault="00F85C0B" w:rsidP="00F85C0B">
      <w:pPr>
        <w:ind w:left="420"/>
      </w:pPr>
      <w:r>
        <w:rPr>
          <w:rFonts w:hint="eastAsia"/>
        </w:rPr>
        <w:t>【说明】：对整体的功能进行说明</w:t>
      </w:r>
    </w:p>
    <w:p w:rsidR="00D859F2" w:rsidRDefault="00D859F2" w:rsidP="00D859F2">
      <w:pPr>
        <w:pStyle w:val="4"/>
      </w:pPr>
      <w:r>
        <w:rPr>
          <w:rFonts w:hint="eastAsia"/>
        </w:rPr>
        <w:t>功能点</w:t>
      </w:r>
    </w:p>
    <w:p w:rsidR="00D859F2" w:rsidRPr="00F85C0B" w:rsidRDefault="00D859F2" w:rsidP="00F85C0B">
      <w:pPr>
        <w:ind w:left="420"/>
      </w:pPr>
    </w:p>
    <w:p w:rsidR="008924AE" w:rsidRDefault="00933D64" w:rsidP="00D859F2">
      <w:pPr>
        <w:pStyle w:val="5"/>
      </w:pPr>
      <w:r>
        <w:rPr>
          <w:rFonts w:hint="eastAsia"/>
        </w:rPr>
        <w:t>页面示意图</w:t>
      </w:r>
    </w:p>
    <w:p w:rsidR="000E1633" w:rsidRDefault="000E1633" w:rsidP="000E1633">
      <w:bookmarkStart w:id="45" w:name="_Toc63670284"/>
      <w:r>
        <w:rPr>
          <w:rFonts w:hint="eastAsia"/>
        </w:rPr>
        <w:t>【说明】如果该功能点有界面，需要画出该功能点的界面示意图，列出画面元素，</w:t>
      </w:r>
      <w:r>
        <w:rPr>
          <w:rFonts w:hint="eastAsia"/>
        </w:rPr>
        <w:lastRenderedPageBreak/>
        <w:t>写出操作步骤，若是在终端显示需要在画出终端界面的显示</w:t>
      </w:r>
    </w:p>
    <w:p w:rsidR="003B6416" w:rsidRDefault="008F2B72" w:rsidP="00D859F2">
      <w:pPr>
        <w:pStyle w:val="5"/>
      </w:pPr>
      <w:r>
        <w:rPr>
          <w:rFonts w:hint="eastAsia"/>
        </w:rPr>
        <w:t>数据流程图</w:t>
      </w:r>
    </w:p>
    <w:p w:rsidR="003B6416" w:rsidRPr="003B6416" w:rsidRDefault="00D81B7A" w:rsidP="00A30E58">
      <w:r>
        <w:rPr>
          <w:rFonts w:hint="eastAsia"/>
        </w:rPr>
        <w:t>【说明】：</w:t>
      </w:r>
      <w:r w:rsidRPr="00D81B7A">
        <w:rPr>
          <w:rFonts w:hint="eastAsia"/>
        </w:rPr>
        <w:t>数据流图，简称</w:t>
      </w:r>
      <w:r w:rsidRPr="00D81B7A">
        <w:rPr>
          <w:rFonts w:hint="eastAsia"/>
        </w:rPr>
        <w:t>DFD</w:t>
      </w:r>
      <w:r w:rsidRPr="00D81B7A">
        <w:rPr>
          <w:rFonts w:hint="eastAsia"/>
        </w:rPr>
        <w:t>，是</w:t>
      </w:r>
      <w:r w:rsidRPr="00D81B7A">
        <w:rPr>
          <w:rFonts w:hint="eastAsia"/>
        </w:rPr>
        <w:t>SA</w:t>
      </w:r>
      <w:r w:rsidRPr="00D81B7A">
        <w:rPr>
          <w:rFonts w:hint="eastAsia"/>
        </w:rPr>
        <w:t>方法中用于表示系统逻辑模型的一种工具，它以图形的方式描绘数据在系统中流动和处理的过程，由于它只反映系统必须完成的逻辑功能，所以它是一种功能模型</w:t>
      </w:r>
    </w:p>
    <w:p w:rsidR="00854314" w:rsidRDefault="00854314" w:rsidP="00D859F2">
      <w:pPr>
        <w:pStyle w:val="5"/>
        <w:rPr>
          <w:rFonts w:hint="eastAsia"/>
        </w:rPr>
      </w:pPr>
      <w:r>
        <w:rPr>
          <w:rFonts w:hint="eastAsia"/>
        </w:rPr>
        <w:t>输入</w:t>
      </w:r>
      <w:bookmarkEnd w:id="45"/>
    </w:p>
    <w:p w:rsidR="000A6C38" w:rsidRPr="000A6C38" w:rsidRDefault="000A6C38" w:rsidP="000A6C38">
      <w:r>
        <w:rPr>
          <w:rFonts w:hint="eastAsia"/>
        </w:rPr>
        <w:t>例如：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28"/>
        <w:gridCol w:w="2033"/>
        <w:gridCol w:w="2109"/>
        <w:gridCol w:w="1964"/>
      </w:tblGrid>
      <w:tr w:rsidR="00112696" w:rsidTr="00112696">
        <w:tc>
          <w:tcPr>
            <w:tcW w:w="2128" w:type="dxa"/>
          </w:tcPr>
          <w:p w:rsidR="00112696" w:rsidRDefault="00112696" w:rsidP="00112696">
            <w:pPr>
              <w:jc w:val="center"/>
            </w:pPr>
            <w:r>
              <w:rPr>
                <w:rFonts w:hint="eastAsia"/>
              </w:rPr>
              <w:t>要素名</w:t>
            </w:r>
          </w:p>
        </w:tc>
        <w:tc>
          <w:tcPr>
            <w:tcW w:w="2033" w:type="dxa"/>
          </w:tcPr>
          <w:p w:rsidR="00112696" w:rsidRDefault="00112696" w:rsidP="00112696">
            <w:pPr>
              <w:jc w:val="center"/>
            </w:pPr>
            <w:r>
              <w:rPr>
                <w:rFonts w:hint="eastAsia"/>
              </w:rPr>
              <w:t>描述说明</w:t>
            </w:r>
          </w:p>
        </w:tc>
        <w:tc>
          <w:tcPr>
            <w:tcW w:w="2109" w:type="dxa"/>
          </w:tcPr>
          <w:p w:rsidR="00112696" w:rsidRDefault="00112696" w:rsidP="00112696">
            <w:pPr>
              <w:jc w:val="center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1964" w:type="dxa"/>
          </w:tcPr>
          <w:p w:rsidR="00112696" w:rsidRDefault="00112696" w:rsidP="00112696">
            <w:pPr>
              <w:jc w:val="center"/>
            </w:pPr>
            <w:r>
              <w:rPr>
                <w:rFonts w:hint="eastAsia"/>
              </w:rPr>
              <w:t>必输项</w:t>
            </w:r>
          </w:p>
        </w:tc>
      </w:tr>
      <w:tr w:rsidR="00112696" w:rsidRPr="001704B0" w:rsidTr="00112696">
        <w:tc>
          <w:tcPr>
            <w:tcW w:w="2128" w:type="dxa"/>
          </w:tcPr>
          <w:p w:rsidR="00112696" w:rsidRPr="001704B0" w:rsidRDefault="00112696" w:rsidP="00866A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订单类型</w:t>
            </w:r>
          </w:p>
        </w:tc>
        <w:tc>
          <w:tcPr>
            <w:tcW w:w="2033" w:type="dxa"/>
          </w:tcPr>
          <w:p w:rsidR="00112696" w:rsidRPr="001704B0" w:rsidRDefault="00112696" w:rsidP="00866A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采购订单类别</w:t>
            </w:r>
          </w:p>
        </w:tc>
        <w:tc>
          <w:tcPr>
            <w:tcW w:w="2109" w:type="dxa"/>
          </w:tcPr>
          <w:p w:rsidR="00112696" w:rsidRPr="001704B0" w:rsidRDefault="00112696" w:rsidP="00866A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固定值为</w:t>
            </w:r>
            <w:r>
              <w:rPr>
                <w:rFonts w:hint="eastAsia"/>
                <w:color w:val="FF0000"/>
              </w:rPr>
              <w:t>ZA00</w:t>
            </w:r>
          </w:p>
        </w:tc>
        <w:tc>
          <w:tcPr>
            <w:tcW w:w="1964" w:type="dxa"/>
          </w:tcPr>
          <w:p w:rsidR="00112696" w:rsidRDefault="00112696" w:rsidP="00866A3A">
            <w:pPr>
              <w:rPr>
                <w:color w:val="FF0000"/>
              </w:rPr>
            </w:pPr>
          </w:p>
        </w:tc>
      </w:tr>
      <w:tr w:rsidR="00112696" w:rsidRPr="001704B0" w:rsidTr="00112696">
        <w:tc>
          <w:tcPr>
            <w:tcW w:w="2128" w:type="dxa"/>
          </w:tcPr>
          <w:p w:rsidR="00112696" w:rsidRPr="001704B0" w:rsidRDefault="00112696" w:rsidP="00866A3A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供应商</w:t>
            </w:r>
          </w:p>
        </w:tc>
        <w:tc>
          <w:tcPr>
            <w:tcW w:w="2033" w:type="dxa"/>
          </w:tcPr>
          <w:p w:rsidR="00112696" w:rsidRPr="001704B0" w:rsidRDefault="00112696" w:rsidP="00866A3A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采购商品的供货方</w:t>
            </w:r>
          </w:p>
        </w:tc>
        <w:tc>
          <w:tcPr>
            <w:tcW w:w="2109" w:type="dxa"/>
          </w:tcPr>
          <w:p w:rsidR="00112696" w:rsidRPr="001704B0" w:rsidRDefault="00112696" w:rsidP="00866A3A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输入</w:t>
            </w:r>
            <w:r w:rsidRPr="001704B0">
              <w:rPr>
                <w:rFonts w:hint="eastAsia"/>
                <w:color w:val="FF0000"/>
              </w:rPr>
              <w:t>/</w:t>
            </w:r>
            <w:r w:rsidRPr="001704B0">
              <w:rPr>
                <w:rFonts w:hint="eastAsia"/>
                <w:color w:val="FF0000"/>
              </w:rPr>
              <w:t>选择</w:t>
            </w:r>
          </w:p>
        </w:tc>
        <w:tc>
          <w:tcPr>
            <w:tcW w:w="1964" w:type="dxa"/>
          </w:tcPr>
          <w:p w:rsidR="00112696" w:rsidRPr="001704B0" w:rsidRDefault="00112696" w:rsidP="00866A3A">
            <w:pPr>
              <w:rPr>
                <w:color w:val="FF0000"/>
              </w:rPr>
            </w:pPr>
          </w:p>
        </w:tc>
      </w:tr>
      <w:tr w:rsidR="00112696" w:rsidRPr="001704B0" w:rsidTr="00112696">
        <w:tc>
          <w:tcPr>
            <w:tcW w:w="2128" w:type="dxa"/>
          </w:tcPr>
          <w:p w:rsidR="00112696" w:rsidRPr="001704B0" w:rsidRDefault="00112696" w:rsidP="00866A3A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采购组织</w:t>
            </w:r>
          </w:p>
        </w:tc>
        <w:tc>
          <w:tcPr>
            <w:tcW w:w="2033" w:type="dxa"/>
          </w:tcPr>
          <w:p w:rsidR="00112696" w:rsidRPr="001704B0" w:rsidRDefault="00112696" w:rsidP="00866A3A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采购业务组织</w:t>
            </w:r>
          </w:p>
        </w:tc>
        <w:tc>
          <w:tcPr>
            <w:tcW w:w="2109" w:type="dxa"/>
          </w:tcPr>
          <w:p w:rsidR="00112696" w:rsidRPr="001704B0" w:rsidRDefault="00112696" w:rsidP="00866A3A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输入</w:t>
            </w:r>
            <w:r w:rsidRPr="001704B0">
              <w:rPr>
                <w:rFonts w:hint="eastAsia"/>
                <w:color w:val="FF0000"/>
              </w:rPr>
              <w:t>/</w:t>
            </w:r>
            <w:r w:rsidRPr="001704B0">
              <w:rPr>
                <w:rFonts w:hint="eastAsia"/>
                <w:color w:val="FF0000"/>
              </w:rPr>
              <w:t>选择</w:t>
            </w:r>
          </w:p>
        </w:tc>
        <w:tc>
          <w:tcPr>
            <w:tcW w:w="1964" w:type="dxa"/>
          </w:tcPr>
          <w:p w:rsidR="00112696" w:rsidRPr="001704B0" w:rsidRDefault="00112696" w:rsidP="00866A3A">
            <w:pPr>
              <w:rPr>
                <w:color w:val="FF0000"/>
              </w:rPr>
            </w:pPr>
          </w:p>
        </w:tc>
      </w:tr>
      <w:tr w:rsidR="00112696" w:rsidRPr="001704B0" w:rsidTr="00112696">
        <w:tc>
          <w:tcPr>
            <w:tcW w:w="2128" w:type="dxa"/>
          </w:tcPr>
          <w:p w:rsidR="00112696" w:rsidRPr="001704B0" w:rsidRDefault="00112696" w:rsidP="00866A3A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采购组</w:t>
            </w:r>
          </w:p>
        </w:tc>
        <w:tc>
          <w:tcPr>
            <w:tcW w:w="2033" w:type="dxa"/>
          </w:tcPr>
          <w:p w:rsidR="00112696" w:rsidRPr="001704B0" w:rsidRDefault="00112696" w:rsidP="00866A3A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采购业务分组</w:t>
            </w:r>
          </w:p>
        </w:tc>
        <w:tc>
          <w:tcPr>
            <w:tcW w:w="2109" w:type="dxa"/>
          </w:tcPr>
          <w:p w:rsidR="00112696" w:rsidRPr="001704B0" w:rsidRDefault="00112696" w:rsidP="00866A3A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输入</w:t>
            </w:r>
            <w:r w:rsidRPr="001704B0">
              <w:rPr>
                <w:rFonts w:hint="eastAsia"/>
                <w:color w:val="FF0000"/>
              </w:rPr>
              <w:t>/</w:t>
            </w:r>
            <w:r w:rsidRPr="001704B0">
              <w:rPr>
                <w:rFonts w:hint="eastAsia"/>
                <w:color w:val="FF0000"/>
              </w:rPr>
              <w:t>选择</w:t>
            </w:r>
          </w:p>
        </w:tc>
        <w:tc>
          <w:tcPr>
            <w:tcW w:w="1964" w:type="dxa"/>
          </w:tcPr>
          <w:p w:rsidR="00112696" w:rsidRPr="001704B0" w:rsidRDefault="00112696" w:rsidP="00866A3A">
            <w:pPr>
              <w:rPr>
                <w:color w:val="FF0000"/>
              </w:rPr>
            </w:pPr>
          </w:p>
        </w:tc>
      </w:tr>
      <w:tr w:rsidR="00112696" w:rsidRPr="001704B0" w:rsidTr="00112696">
        <w:tc>
          <w:tcPr>
            <w:tcW w:w="2128" w:type="dxa"/>
          </w:tcPr>
          <w:p w:rsidR="00112696" w:rsidRPr="001704B0" w:rsidRDefault="00112696" w:rsidP="00866A3A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公司代码</w:t>
            </w:r>
          </w:p>
        </w:tc>
        <w:tc>
          <w:tcPr>
            <w:tcW w:w="2033" w:type="dxa"/>
          </w:tcPr>
          <w:p w:rsidR="00112696" w:rsidRPr="001704B0" w:rsidRDefault="00112696" w:rsidP="00866A3A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采购业务公司</w:t>
            </w:r>
          </w:p>
        </w:tc>
        <w:tc>
          <w:tcPr>
            <w:tcW w:w="2109" w:type="dxa"/>
          </w:tcPr>
          <w:p w:rsidR="00112696" w:rsidRPr="001704B0" w:rsidRDefault="00112696" w:rsidP="001704B0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输入</w:t>
            </w:r>
            <w:r w:rsidRPr="001704B0">
              <w:rPr>
                <w:rFonts w:hint="eastAsia"/>
                <w:color w:val="FF0000"/>
              </w:rPr>
              <w:t>/</w:t>
            </w:r>
            <w:r w:rsidRPr="001704B0">
              <w:rPr>
                <w:rFonts w:hint="eastAsia"/>
                <w:color w:val="FF0000"/>
              </w:rPr>
              <w:t>选择</w:t>
            </w:r>
          </w:p>
        </w:tc>
        <w:tc>
          <w:tcPr>
            <w:tcW w:w="1964" w:type="dxa"/>
          </w:tcPr>
          <w:p w:rsidR="00112696" w:rsidRPr="001704B0" w:rsidRDefault="00112696" w:rsidP="001704B0">
            <w:pPr>
              <w:rPr>
                <w:color w:val="FF0000"/>
              </w:rPr>
            </w:pPr>
          </w:p>
        </w:tc>
      </w:tr>
      <w:tr w:rsidR="00112696" w:rsidRPr="001704B0" w:rsidTr="00112696">
        <w:tc>
          <w:tcPr>
            <w:tcW w:w="2128" w:type="dxa"/>
          </w:tcPr>
          <w:p w:rsidR="00112696" w:rsidRPr="001704B0" w:rsidRDefault="00112696" w:rsidP="00866A3A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合同</w:t>
            </w:r>
          </w:p>
        </w:tc>
        <w:tc>
          <w:tcPr>
            <w:tcW w:w="2033" w:type="dxa"/>
          </w:tcPr>
          <w:p w:rsidR="00112696" w:rsidRPr="001704B0" w:rsidRDefault="00112696" w:rsidP="00866A3A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采购业务合同</w:t>
            </w:r>
          </w:p>
        </w:tc>
        <w:tc>
          <w:tcPr>
            <w:tcW w:w="2109" w:type="dxa"/>
          </w:tcPr>
          <w:p w:rsidR="00112696" w:rsidRPr="001704B0" w:rsidRDefault="00112696" w:rsidP="001704B0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选择</w:t>
            </w:r>
          </w:p>
        </w:tc>
        <w:tc>
          <w:tcPr>
            <w:tcW w:w="1964" w:type="dxa"/>
          </w:tcPr>
          <w:p w:rsidR="00112696" w:rsidRPr="001704B0" w:rsidRDefault="00112696" w:rsidP="001704B0">
            <w:pPr>
              <w:rPr>
                <w:color w:val="FF0000"/>
              </w:rPr>
            </w:pPr>
          </w:p>
        </w:tc>
      </w:tr>
      <w:tr w:rsidR="00112696" w:rsidRPr="001704B0" w:rsidTr="00112696">
        <w:tc>
          <w:tcPr>
            <w:tcW w:w="2128" w:type="dxa"/>
          </w:tcPr>
          <w:p w:rsidR="00112696" w:rsidRPr="001704B0" w:rsidRDefault="00112696" w:rsidP="00866A3A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商品</w:t>
            </w:r>
          </w:p>
        </w:tc>
        <w:tc>
          <w:tcPr>
            <w:tcW w:w="2033" w:type="dxa"/>
          </w:tcPr>
          <w:p w:rsidR="00112696" w:rsidRPr="001704B0" w:rsidRDefault="00112696" w:rsidP="001704B0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采购业务商品</w:t>
            </w:r>
          </w:p>
        </w:tc>
        <w:tc>
          <w:tcPr>
            <w:tcW w:w="2109" w:type="dxa"/>
          </w:tcPr>
          <w:p w:rsidR="00112696" w:rsidRPr="001704B0" w:rsidRDefault="00112696" w:rsidP="001704B0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输入</w:t>
            </w:r>
            <w:r w:rsidRPr="001704B0">
              <w:rPr>
                <w:rFonts w:hint="eastAsia"/>
                <w:color w:val="FF0000"/>
              </w:rPr>
              <w:t>/</w:t>
            </w:r>
            <w:r w:rsidRPr="001704B0">
              <w:rPr>
                <w:rFonts w:hint="eastAsia"/>
                <w:color w:val="FF0000"/>
              </w:rPr>
              <w:t>选择</w:t>
            </w:r>
          </w:p>
        </w:tc>
        <w:tc>
          <w:tcPr>
            <w:tcW w:w="1964" w:type="dxa"/>
          </w:tcPr>
          <w:p w:rsidR="00112696" w:rsidRPr="001704B0" w:rsidRDefault="00112696" w:rsidP="001704B0">
            <w:pPr>
              <w:rPr>
                <w:color w:val="FF0000"/>
              </w:rPr>
            </w:pPr>
          </w:p>
        </w:tc>
      </w:tr>
      <w:tr w:rsidR="00112696" w:rsidRPr="001704B0" w:rsidTr="00112696">
        <w:tc>
          <w:tcPr>
            <w:tcW w:w="2128" w:type="dxa"/>
          </w:tcPr>
          <w:p w:rsidR="00112696" w:rsidRPr="001704B0" w:rsidRDefault="00112696" w:rsidP="00866A3A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数量</w:t>
            </w:r>
          </w:p>
        </w:tc>
        <w:tc>
          <w:tcPr>
            <w:tcW w:w="2033" w:type="dxa"/>
          </w:tcPr>
          <w:p w:rsidR="00112696" w:rsidRPr="001704B0" w:rsidRDefault="00112696" w:rsidP="00866A3A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采购业务数量</w:t>
            </w:r>
          </w:p>
        </w:tc>
        <w:tc>
          <w:tcPr>
            <w:tcW w:w="2109" w:type="dxa"/>
          </w:tcPr>
          <w:p w:rsidR="00112696" w:rsidRPr="001704B0" w:rsidRDefault="00112696" w:rsidP="001704B0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输入</w:t>
            </w:r>
          </w:p>
        </w:tc>
        <w:tc>
          <w:tcPr>
            <w:tcW w:w="1964" w:type="dxa"/>
          </w:tcPr>
          <w:p w:rsidR="00112696" w:rsidRPr="001704B0" w:rsidRDefault="00112696" w:rsidP="001704B0">
            <w:pPr>
              <w:rPr>
                <w:color w:val="FF0000"/>
              </w:rPr>
            </w:pPr>
          </w:p>
        </w:tc>
      </w:tr>
      <w:tr w:rsidR="00112696" w:rsidRPr="001704B0" w:rsidTr="00112696">
        <w:tc>
          <w:tcPr>
            <w:tcW w:w="2128" w:type="dxa"/>
          </w:tcPr>
          <w:p w:rsidR="00112696" w:rsidRPr="001704B0" w:rsidRDefault="00112696" w:rsidP="00866A3A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地点</w:t>
            </w:r>
          </w:p>
        </w:tc>
        <w:tc>
          <w:tcPr>
            <w:tcW w:w="2033" w:type="dxa"/>
          </w:tcPr>
          <w:p w:rsidR="00112696" w:rsidRPr="001704B0" w:rsidRDefault="00112696" w:rsidP="00866A3A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采购业务收货地点</w:t>
            </w:r>
          </w:p>
        </w:tc>
        <w:tc>
          <w:tcPr>
            <w:tcW w:w="2109" w:type="dxa"/>
          </w:tcPr>
          <w:p w:rsidR="00112696" w:rsidRPr="001704B0" w:rsidRDefault="00112696" w:rsidP="001704B0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输入</w:t>
            </w:r>
            <w:r w:rsidRPr="001704B0">
              <w:rPr>
                <w:rFonts w:hint="eastAsia"/>
                <w:color w:val="FF0000"/>
              </w:rPr>
              <w:t>/</w:t>
            </w:r>
            <w:r w:rsidRPr="001704B0">
              <w:rPr>
                <w:rFonts w:hint="eastAsia"/>
                <w:color w:val="FF0000"/>
              </w:rPr>
              <w:t>选择</w:t>
            </w:r>
          </w:p>
        </w:tc>
        <w:tc>
          <w:tcPr>
            <w:tcW w:w="1964" w:type="dxa"/>
          </w:tcPr>
          <w:p w:rsidR="00112696" w:rsidRPr="001704B0" w:rsidRDefault="00112696" w:rsidP="001704B0">
            <w:pPr>
              <w:rPr>
                <w:color w:val="FF0000"/>
              </w:rPr>
            </w:pPr>
          </w:p>
        </w:tc>
      </w:tr>
      <w:tr w:rsidR="00112696" w:rsidRPr="001704B0" w:rsidTr="00112696">
        <w:tc>
          <w:tcPr>
            <w:tcW w:w="2128" w:type="dxa"/>
          </w:tcPr>
          <w:p w:rsidR="00112696" w:rsidRPr="001704B0" w:rsidRDefault="00112696" w:rsidP="00866A3A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库存地点</w:t>
            </w:r>
          </w:p>
        </w:tc>
        <w:tc>
          <w:tcPr>
            <w:tcW w:w="2033" w:type="dxa"/>
          </w:tcPr>
          <w:p w:rsidR="00112696" w:rsidRPr="001704B0" w:rsidRDefault="00112696" w:rsidP="001704B0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采购业务收货库</w:t>
            </w:r>
          </w:p>
        </w:tc>
        <w:tc>
          <w:tcPr>
            <w:tcW w:w="2109" w:type="dxa"/>
          </w:tcPr>
          <w:p w:rsidR="00112696" w:rsidRPr="001704B0" w:rsidRDefault="00112696" w:rsidP="001704B0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输入</w:t>
            </w:r>
            <w:r w:rsidRPr="001704B0">
              <w:rPr>
                <w:rFonts w:hint="eastAsia"/>
                <w:color w:val="FF0000"/>
              </w:rPr>
              <w:t>/</w:t>
            </w:r>
            <w:r w:rsidRPr="001704B0">
              <w:rPr>
                <w:rFonts w:hint="eastAsia"/>
                <w:color w:val="FF0000"/>
              </w:rPr>
              <w:t>选择</w:t>
            </w:r>
          </w:p>
        </w:tc>
        <w:tc>
          <w:tcPr>
            <w:tcW w:w="1964" w:type="dxa"/>
          </w:tcPr>
          <w:p w:rsidR="00112696" w:rsidRPr="001704B0" w:rsidRDefault="00112696" w:rsidP="001704B0">
            <w:pPr>
              <w:rPr>
                <w:color w:val="FF0000"/>
              </w:rPr>
            </w:pPr>
          </w:p>
        </w:tc>
      </w:tr>
    </w:tbl>
    <w:p w:rsidR="00854314" w:rsidRDefault="00854314" w:rsidP="00D859F2">
      <w:pPr>
        <w:pStyle w:val="5"/>
      </w:pPr>
      <w:bookmarkStart w:id="46" w:name="_Toc63670285"/>
      <w:r>
        <w:rPr>
          <w:rFonts w:hint="eastAsia"/>
        </w:rPr>
        <w:t>输出</w:t>
      </w:r>
      <w:bookmarkEnd w:id="46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1"/>
        <w:gridCol w:w="2700"/>
        <w:gridCol w:w="2701"/>
      </w:tblGrid>
      <w:tr w:rsidR="00854314" w:rsidTr="00104E2C">
        <w:tc>
          <w:tcPr>
            <w:tcW w:w="2703" w:type="dxa"/>
          </w:tcPr>
          <w:p w:rsidR="00854314" w:rsidRDefault="00854314" w:rsidP="00866A3A">
            <w:r>
              <w:rPr>
                <w:rFonts w:hint="eastAsia"/>
              </w:rPr>
              <w:t>要素名</w:t>
            </w:r>
          </w:p>
        </w:tc>
        <w:tc>
          <w:tcPr>
            <w:tcW w:w="2702" w:type="dxa"/>
          </w:tcPr>
          <w:p w:rsidR="00854314" w:rsidRDefault="00854314" w:rsidP="00866A3A">
            <w:r>
              <w:rPr>
                <w:rFonts w:hint="eastAsia"/>
              </w:rPr>
              <w:t>描述说明</w:t>
            </w:r>
          </w:p>
        </w:tc>
        <w:tc>
          <w:tcPr>
            <w:tcW w:w="2703" w:type="dxa"/>
          </w:tcPr>
          <w:p w:rsidR="00854314" w:rsidRDefault="00854314" w:rsidP="00866A3A">
            <w:r>
              <w:rPr>
                <w:rFonts w:hint="eastAsia"/>
              </w:rPr>
              <w:t>操作方式</w:t>
            </w:r>
          </w:p>
        </w:tc>
      </w:tr>
      <w:tr w:rsidR="001704B0" w:rsidRPr="001704B0" w:rsidTr="00104E2C">
        <w:tc>
          <w:tcPr>
            <w:tcW w:w="2703" w:type="dxa"/>
          </w:tcPr>
          <w:p w:rsidR="00854314" w:rsidRPr="001704B0" w:rsidRDefault="001704B0" w:rsidP="00866A3A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订单号</w:t>
            </w:r>
          </w:p>
        </w:tc>
        <w:tc>
          <w:tcPr>
            <w:tcW w:w="2702" w:type="dxa"/>
          </w:tcPr>
          <w:p w:rsidR="00854314" w:rsidRPr="001704B0" w:rsidRDefault="001704B0" w:rsidP="00866A3A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创建成功的订单编码</w:t>
            </w:r>
          </w:p>
        </w:tc>
        <w:tc>
          <w:tcPr>
            <w:tcW w:w="2703" w:type="dxa"/>
          </w:tcPr>
          <w:p w:rsidR="00854314" w:rsidRPr="001704B0" w:rsidRDefault="00854314" w:rsidP="00866A3A">
            <w:pPr>
              <w:rPr>
                <w:color w:val="FF0000"/>
              </w:rPr>
            </w:pPr>
          </w:p>
        </w:tc>
      </w:tr>
      <w:tr w:rsidR="001704B0" w:rsidRPr="001704B0" w:rsidTr="00104E2C">
        <w:tc>
          <w:tcPr>
            <w:tcW w:w="2703" w:type="dxa"/>
          </w:tcPr>
          <w:p w:rsidR="00854314" w:rsidRPr="001704B0" w:rsidRDefault="001704B0" w:rsidP="00866A3A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错误提示</w:t>
            </w:r>
          </w:p>
        </w:tc>
        <w:tc>
          <w:tcPr>
            <w:tcW w:w="2702" w:type="dxa"/>
          </w:tcPr>
          <w:p w:rsidR="00854314" w:rsidRPr="001704B0" w:rsidRDefault="001704B0" w:rsidP="00866A3A">
            <w:pPr>
              <w:rPr>
                <w:color w:val="FF0000"/>
              </w:rPr>
            </w:pPr>
            <w:r w:rsidRPr="001704B0">
              <w:rPr>
                <w:rFonts w:hint="eastAsia"/>
                <w:color w:val="FF0000"/>
              </w:rPr>
              <w:t>创建失败的错误原因</w:t>
            </w:r>
          </w:p>
        </w:tc>
        <w:tc>
          <w:tcPr>
            <w:tcW w:w="2703" w:type="dxa"/>
          </w:tcPr>
          <w:p w:rsidR="00854314" w:rsidRPr="001704B0" w:rsidRDefault="00854314" w:rsidP="00866A3A">
            <w:pPr>
              <w:rPr>
                <w:color w:val="FF0000"/>
              </w:rPr>
            </w:pPr>
          </w:p>
        </w:tc>
      </w:tr>
    </w:tbl>
    <w:p w:rsidR="004A41DE" w:rsidRPr="004A41DE" w:rsidRDefault="004A41DE" w:rsidP="004A41DE">
      <w:bookmarkStart w:id="47" w:name="_GoBack"/>
      <w:bookmarkEnd w:id="47"/>
    </w:p>
    <w:p w:rsidR="00854314" w:rsidRDefault="00854314" w:rsidP="00D859F2">
      <w:pPr>
        <w:pStyle w:val="5"/>
      </w:pPr>
      <w:bookmarkStart w:id="48" w:name="_Toc63670287"/>
      <w:r>
        <w:rPr>
          <w:rFonts w:hint="eastAsia"/>
        </w:rPr>
        <w:t>约束条件</w:t>
      </w:r>
      <w:bookmarkEnd w:id="48"/>
    </w:p>
    <w:p w:rsidR="00854314" w:rsidRDefault="00854314" w:rsidP="00866A3A">
      <w:r>
        <w:rPr>
          <w:rFonts w:hint="eastAsia"/>
        </w:rPr>
        <w:t>【说明】写出该功能点的约束条件，如输入和输出值的范围约束，类型约束等。</w:t>
      </w:r>
    </w:p>
    <w:p w:rsidR="001704B0" w:rsidRDefault="001704B0" w:rsidP="00866A3A">
      <w:pPr>
        <w:rPr>
          <w:color w:val="FF0000"/>
        </w:rPr>
      </w:pPr>
      <w:r w:rsidRPr="00077753">
        <w:rPr>
          <w:rFonts w:hint="eastAsia"/>
          <w:color w:val="FF0000"/>
        </w:rPr>
        <w:t>采购组织</w:t>
      </w:r>
      <w:r w:rsidR="00077753">
        <w:rPr>
          <w:rFonts w:hint="eastAsia"/>
          <w:color w:val="FF0000"/>
        </w:rPr>
        <w:t>必须与公司代码存在分配关系</w:t>
      </w:r>
    </w:p>
    <w:p w:rsidR="00077753" w:rsidRDefault="00077753" w:rsidP="00866A3A">
      <w:pPr>
        <w:rPr>
          <w:color w:val="FF0000"/>
        </w:rPr>
      </w:pPr>
      <w:r>
        <w:rPr>
          <w:rFonts w:hint="eastAsia"/>
          <w:color w:val="FF0000"/>
        </w:rPr>
        <w:t>合同号与供应商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公司代码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采购组织存在分配关系</w:t>
      </w:r>
    </w:p>
    <w:p w:rsidR="00077753" w:rsidRPr="00077753" w:rsidRDefault="00077753" w:rsidP="00866A3A">
      <w:pPr>
        <w:rPr>
          <w:color w:val="FF0000"/>
        </w:rPr>
      </w:pPr>
    </w:p>
    <w:p w:rsidR="00077753" w:rsidRDefault="00077753" w:rsidP="00866A3A"/>
    <w:p w:rsidR="00854314" w:rsidRDefault="00854314" w:rsidP="00D859F2">
      <w:pPr>
        <w:pStyle w:val="5"/>
      </w:pPr>
      <w:bookmarkStart w:id="49" w:name="_Toc63670288"/>
      <w:r>
        <w:rPr>
          <w:rFonts w:hint="eastAsia"/>
        </w:rPr>
        <w:t>异常处理</w:t>
      </w:r>
      <w:bookmarkEnd w:id="49"/>
    </w:p>
    <w:p w:rsidR="00854314" w:rsidRDefault="00854314" w:rsidP="00866A3A">
      <w:r>
        <w:rPr>
          <w:rFonts w:hint="eastAsia"/>
        </w:rPr>
        <w:t>【说明】写出该功能点的可能出现的异常情况以及异常的处理方法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54314" w:rsidRDefault="00854314" w:rsidP="00866A3A"/>
    <w:p w:rsidR="00854314" w:rsidRDefault="00854314" w:rsidP="00866A3A"/>
    <w:p w:rsidR="00854314" w:rsidRDefault="00854314" w:rsidP="00866A3A"/>
    <w:p w:rsidR="00156AAC" w:rsidRDefault="005210BE" w:rsidP="004A41DE">
      <w:pPr>
        <w:pStyle w:val="2"/>
      </w:pPr>
      <w:bookmarkStart w:id="50" w:name="_Toc424196348"/>
      <w:r>
        <w:rPr>
          <w:rFonts w:hint="eastAsia"/>
        </w:rPr>
        <w:t>服务端</w:t>
      </w:r>
      <w:bookmarkEnd w:id="50"/>
    </w:p>
    <w:p w:rsidR="007E3CE8" w:rsidRDefault="007E3CE8" w:rsidP="007E3CE8">
      <w:pPr>
        <w:pStyle w:val="3"/>
      </w:pPr>
      <w:bookmarkStart w:id="51" w:name="_Toc424196349"/>
      <w:r>
        <w:rPr>
          <w:rFonts w:hint="eastAsia"/>
        </w:rPr>
        <w:t>功能</w:t>
      </w:r>
      <w:bookmarkEnd w:id="51"/>
    </w:p>
    <w:p w:rsidR="007E3CE8" w:rsidRPr="007E3CE8" w:rsidRDefault="007E3CE8" w:rsidP="007E3CE8">
      <w:r>
        <w:rPr>
          <w:rFonts w:hint="eastAsia"/>
        </w:rPr>
        <w:t>【说明】功能点的名称</w:t>
      </w:r>
      <w:r w:rsidR="00D84D2F">
        <w:rPr>
          <w:rFonts w:hint="eastAsia"/>
        </w:rPr>
        <w:t>，查询</w:t>
      </w:r>
      <w:r w:rsidR="00606177">
        <w:rPr>
          <w:rFonts w:hint="eastAsia"/>
        </w:rPr>
        <w:t>，授权等；</w:t>
      </w:r>
    </w:p>
    <w:p w:rsidR="00442FA7" w:rsidRDefault="00442FA7" w:rsidP="007E3CE8">
      <w:pPr>
        <w:pStyle w:val="4"/>
      </w:pPr>
      <w:r>
        <w:rPr>
          <w:rFonts w:hint="eastAsia"/>
        </w:rPr>
        <w:t>页面示意图</w:t>
      </w:r>
    </w:p>
    <w:p w:rsidR="00442FA7" w:rsidRDefault="00442FA7" w:rsidP="006F2546">
      <w:pPr>
        <w:ind w:firstLine="420"/>
      </w:pPr>
      <w:r>
        <w:rPr>
          <w:rFonts w:hint="eastAsia"/>
        </w:rPr>
        <w:t>【说明】如果该功能点有界面，需要画出该功能点的界面示意图，列出画面元素，写出操作步骤。</w:t>
      </w:r>
    </w:p>
    <w:p w:rsidR="00442FA7" w:rsidRPr="00442FA7" w:rsidRDefault="00442FA7" w:rsidP="00442FA7"/>
    <w:p w:rsidR="00156AAC" w:rsidRDefault="00156AAC" w:rsidP="007E3CE8">
      <w:pPr>
        <w:pStyle w:val="4"/>
      </w:pPr>
      <w:r>
        <w:rPr>
          <w:rFonts w:hint="eastAsia"/>
        </w:rPr>
        <w:t>功能描述</w:t>
      </w:r>
    </w:p>
    <w:p w:rsidR="00156AAC" w:rsidRDefault="00156AAC" w:rsidP="00156AAC">
      <w:r>
        <w:rPr>
          <w:rFonts w:hint="eastAsia"/>
        </w:rPr>
        <w:t>【说明】对该功能进行简要描述，如有数据流图或业务流图，画在此处。</w:t>
      </w:r>
    </w:p>
    <w:p w:rsidR="00156AAC" w:rsidRDefault="00156AAC" w:rsidP="00156AAC">
      <w:pPr>
        <w:rPr>
          <w:color w:val="FF0000"/>
        </w:rPr>
      </w:pPr>
      <w:r>
        <w:rPr>
          <w:rFonts w:hint="eastAsia"/>
          <w:color w:val="FF0000"/>
        </w:rPr>
        <w:t>对创建成功的采购订单由相应的业务人员进行审批操作</w:t>
      </w:r>
    </w:p>
    <w:p w:rsidR="009473E3" w:rsidRDefault="009473E3" w:rsidP="007E3CE8">
      <w:pPr>
        <w:pStyle w:val="4"/>
      </w:pPr>
      <w:r>
        <w:rPr>
          <w:rFonts w:hint="eastAsia"/>
        </w:rPr>
        <w:lastRenderedPageBreak/>
        <w:t>数据流程图</w:t>
      </w:r>
    </w:p>
    <w:p w:rsidR="009473E3" w:rsidRPr="003B6416" w:rsidRDefault="009473E3" w:rsidP="009473E3">
      <w:r>
        <w:rPr>
          <w:rFonts w:hint="eastAsia"/>
        </w:rPr>
        <w:t>【说明】：</w:t>
      </w:r>
      <w:r w:rsidRPr="00D81B7A">
        <w:rPr>
          <w:rFonts w:hint="eastAsia"/>
        </w:rPr>
        <w:t>数据流图，简称</w:t>
      </w:r>
      <w:r w:rsidRPr="00D81B7A">
        <w:rPr>
          <w:rFonts w:hint="eastAsia"/>
        </w:rPr>
        <w:t>DFD</w:t>
      </w:r>
      <w:r w:rsidRPr="00D81B7A">
        <w:rPr>
          <w:rFonts w:hint="eastAsia"/>
        </w:rPr>
        <w:t>，是</w:t>
      </w:r>
      <w:r w:rsidRPr="00D81B7A">
        <w:rPr>
          <w:rFonts w:hint="eastAsia"/>
        </w:rPr>
        <w:t>SA</w:t>
      </w:r>
      <w:r w:rsidRPr="00D81B7A">
        <w:rPr>
          <w:rFonts w:hint="eastAsia"/>
        </w:rPr>
        <w:t>方法中用于表示系统逻辑模型的一种工具，它以图形的方式描绘数据在系统中流动和处理的过程，由于它只反映系统必须完成的逻辑功能，所以它是一种功能模型</w:t>
      </w:r>
    </w:p>
    <w:p w:rsidR="009473E3" w:rsidRPr="009473E3" w:rsidRDefault="009473E3" w:rsidP="00156AAC">
      <w:pPr>
        <w:rPr>
          <w:color w:val="FF0000"/>
        </w:rPr>
      </w:pPr>
    </w:p>
    <w:p w:rsidR="00156AAC" w:rsidRDefault="00156AAC" w:rsidP="002C2164">
      <w:pPr>
        <w:pStyle w:val="4"/>
      </w:pPr>
      <w:r>
        <w:rPr>
          <w:rFonts w:hint="eastAsia"/>
        </w:rPr>
        <w:t>输入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47"/>
        <w:gridCol w:w="2051"/>
        <w:gridCol w:w="2052"/>
        <w:gridCol w:w="1984"/>
      </w:tblGrid>
      <w:tr w:rsidR="00092D75" w:rsidTr="00092D75">
        <w:tc>
          <w:tcPr>
            <w:tcW w:w="2147" w:type="dxa"/>
          </w:tcPr>
          <w:p w:rsidR="00092D75" w:rsidRDefault="00092D75" w:rsidP="00092D75">
            <w:pPr>
              <w:jc w:val="center"/>
            </w:pPr>
            <w:r>
              <w:rPr>
                <w:rFonts w:hint="eastAsia"/>
              </w:rPr>
              <w:t>要素名</w:t>
            </w:r>
          </w:p>
        </w:tc>
        <w:tc>
          <w:tcPr>
            <w:tcW w:w="2051" w:type="dxa"/>
          </w:tcPr>
          <w:p w:rsidR="00092D75" w:rsidRDefault="00092D75" w:rsidP="00092D75">
            <w:pPr>
              <w:jc w:val="center"/>
            </w:pPr>
            <w:r>
              <w:rPr>
                <w:rFonts w:hint="eastAsia"/>
              </w:rPr>
              <w:t>描述说明</w:t>
            </w:r>
          </w:p>
        </w:tc>
        <w:tc>
          <w:tcPr>
            <w:tcW w:w="2052" w:type="dxa"/>
          </w:tcPr>
          <w:p w:rsidR="00092D75" w:rsidRDefault="00092D75" w:rsidP="00092D75">
            <w:pPr>
              <w:jc w:val="center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1984" w:type="dxa"/>
          </w:tcPr>
          <w:p w:rsidR="00092D75" w:rsidRDefault="00092D75" w:rsidP="00092D75">
            <w:pPr>
              <w:jc w:val="center"/>
            </w:pPr>
            <w:r>
              <w:rPr>
                <w:rFonts w:hint="eastAsia"/>
              </w:rPr>
              <w:t>必输项</w:t>
            </w:r>
          </w:p>
        </w:tc>
      </w:tr>
      <w:tr w:rsidR="00092D75" w:rsidRPr="001704B0" w:rsidTr="00092D75">
        <w:tc>
          <w:tcPr>
            <w:tcW w:w="2147" w:type="dxa"/>
          </w:tcPr>
          <w:p w:rsidR="00092D75" w:rsidRPr="001704B0" w:rsidRDefault="00092D75" w:rsidP="003375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采购订单编码</w:t>
            </w:r>
          </w:p>
        </w:tc>
        <w:tc>
          <w:tcPr>
            <w:tcW w:w="2051" w:type="dxa"/>
          </w:tcPr>
          <w:p w:rsidR="00092D75" w:rsidRPr="001704B0" w:rsidRDefault="00092D75" w:rsidP="003375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采购订单编号</w:t>
            </w:r>
          </w:p>
        </w:tc>
        <w:tc>
          <w:tcPr>
            <w:tcW w:w="2052" w:type="dxa"/>
          </w:tcPr>
          <w:p w:rsidR="00092D75" w:rsidRPr="001704B0" w:rsidRDefault="00092D75" w:rsidP="003375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输入</w:t>
            </w:r>
          </w:p>
        </w:tc>
        <w:tc>
          <w:tcPr>
            <w:tcW w:w="1984" w:type="dxa"/>
          </w:tcPr>
          <w:p w:rsidR="00092D75" w:rsidRDefault="00092D75" w:rsidP="005537E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092D75" w:rsidRPr="001704B0" w:rsidTr="00092D75">
        <w:tc>
          <w:tcPr>
            <w:tcW w:w="2147" w:type="dxa"/>
          </w:tcPr>
          <w:p w:rsidR="00092D75" w:rsidRPr="001704B0" w:rsidRDefault="00092D75" w:rsidP="003375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审批代码</w:t>
            </w:r>
          </w:p>
        </w:tc>
        <w:tc>
          <w:tcPr>
            <w:tcW w:w="2051" w:type="dxa"/>
          </w:tcPr>
          <w:p w:rsidR="00092D75" w:rsidRPr="001704B0" w:rsidRDefault="00092D75" w:rsidP="003375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审批层级代码</w:t>
            </w:r>
          </w:p>
        </w:tc>
        <w:tc>
          <w:tcPr>
            <w:tcW w:w="2052" w:type="dxa"/>
          </w:tcPr>
          <w:p w:rsidR="00092D75" w:rsidRPr="001704B0" w:rsidRDefault="00092D75" w:rsidP="003375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输入</w:t>
            </w:r>
          </w:p>
        </w:tc>
        <w:tc>
          <w:tcPr>
            <w:tcW w:w="1984" w:type="dxa"/>
          </w:tcPr>
          <w:p w:rsidR="00092D75" w:rsidRDefault="00092D75" w:rsidP="005537E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092D75" w:rsidRPr="001704B0" w:rsidTr="00092D75">
        <w:tc>
          <w:tcPr>
            <w:tcW w:w="2147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  <w:tc>
          <w:tcPr>
            <w:tcW w:w="2051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  <w:tc>
          <w:tcPr>
            <w:tcW w:w="2052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  <w:tc>
          <w:tcPr>
            <w:tcW w:w="1984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</w:tr>
      <w:tr w:rsidR="00092D75" w:rsidRPr="001704B0" w:rsidTr="00092D75">
        <w:tc>
          <w:tcPr>
            <w:tcW w:w="2147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  <w:tc>
          <w:tcPr>
            <w:tcW w:w="2051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  <w:tc>
          <w:tcPr>
            <w:tcW w:w="2052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  <w:tc>
          <w:tcPr>
            <w:tcW w:w="1984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</w:tr>
      <w:tr w:rsidR="00092D75" w:rsidRPr="001704B0" w:rsidTr="00092D75">
        <w:tc>
          <w:tcPr>
            <w:tcW w:w="2147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  <w:tc>
          <w:tcPr>
            <w:tcW w:w="2051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  <w:tc>
          <w:tcPr>
            <w:tcW w:w="2052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  <w:tc>
          <w:tcPr>
            <w:tcW w:w="1984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</w:tr>
      <w:tr w:rsidR="00092D75" w:rsidRPr="001704B0" w:rsidTr="00092D75">
        <w:tc>
          <w:tcPr>
            <w:tcW w:w="2147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  <w:tc>
          <w:tcPr>
            <w:tcW w:w="2051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  <w:tc>
          <w:tcPr>
            <w:tcW w:w="2052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  <w:tc>
          <w:tcPr>
            <w:tcW w:w="1984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</w:tr>
      <w:tr w:rsidR="00092D75" w:rsidRPr="001704B0" w:rsidTr="00092D75">
        <w:tc>
          <w:tcPr>
            <w:tcW w:w="2147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  <w:tc>
          <w:tcPr>
            <w:tcW w:w="2051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  <w:tc>
          <w:tcPr>
            <w:tcW w:w="2052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  <w:tc>
          <w:tcPr>
            <w:tcW w:w="1984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</w:tr>
      <w:tr w:rsidR="00092D75" w:rsidRPr="001704B0" w:rsidTr="00092D75">
        <w:tc>
          <w:tcPr>
            <w:tcW w:w="2147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  <w:tc>
          <w:tcPr>
            <w:tcW w:w="2051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  <w:tc>
          <w:tcPr>
            <w:tcW w:w="2052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  <w:tc>
          <w:tcPr>
            <w:tcW w:w="1984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</w:tr>
      <w:tr w:rsidR="00092D75" w:rsidRPr="001704B0" w:rsidTr="00092D75">
        <w:tc>
          <w:tcPr>
            <w:tcW w:w="2147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  <w:tc>
          <w:tcPr>
            <w:tcW w:w="2051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  <w:tc>
          <w:tcPr>
            <w:tcW w:w="2052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  <w:tc>
          <w:tcPr>
            <w:tcW w:w="1984" w:type="dxa"/>
          </w:tcPr>
          <w:p w:rsidR="00092D75" w:rsidRPr="001704B0" w:rsidRDefault="00092D75" w:rsidP="003375BB">
            <w:pPr>
              <w:rPr>
                <w:color w:val="FF0000"/>
              </w:rPr>
            </w:pPr>
          </w:p>
        </w:tc>
      </w:tr>
    </w:tbl>
    <w:p w:rsidR="00156AAC" w:rsidRDefault="00156AAC" w:rsidP="002C2164">
      <w:pPr>
        <w:pStyle w:val="4"/>
      </w:pPr>
      <w:r>
        <w:rPr>
          <w:rFonts w:hint="eastAsia"/>
        </w:rPr>
        <w:t>输出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43"/>
        <w:gridCol w:w="2042"/>
        <w:gridCol w:w="2043"/>
        <w:gridCol w:w="1974"/>
      </w:tblGrid>
      <w:tr w:rsidR="005537ED" w:rsidTr="005537ED">
        <w:tc>
          <w:tcPr>
            <w:tcW w:w="2043" w:type="dxa"/>
          </w:tcPr>
          <w:p w:rsidR="005537ED" w:rsidRDefault="005537ED" w:rsidP="003375BB">
            <w:r>
              <w:rPr>
                <w:rFonts w:hint="eastAsia"/>
              </w:rPr>
              <w:t>要素名</w:t>
            </w:r>
          </w:p>
        </w:tc>
        <w:tc>
          <w:tcPr>
            <w:tcW w:w="2042" w:type="dxa"/>
          </w:tcPr>
          <w:p w:rsidR="005537ED" w:rsidRDefault="005537ED" w:rsidP="003375BB">
            <w:r>
              <w:rPr>
                <w:rFonts w:hint="eastAsia"/>
              </w:rPr>
              <w:t>描述说明</w:t>
            </w:r>
          </w:p>
        </w:tc>
        <w:tc>
          <w:tcPr>
            <w:tcW w:w="2043" w:type="dxa"/>
          </w:tcPr>
          <w:p w:rsidR="005537ED" w:rsidRDefault="005537ED" w:rsidP="003375BB">
            <w:r>
              <w:rPr>
                <w:rFonts w:hint="eastAsia"/>
              </w:rPr>
              <w:t>操作方式</w:t>
            </w:r>
          </w:p>
        </w:tc>
        <w:tc>
          <w:tcPr>
            <w:tcW w:w="1974" w:type="dxa"/>
          </w:tcPr>
          <w:p w:rsidR="005537ED" w:rsidRDefault="005537ED" w:rsidP="003375BB"/>
        </w:tc>
      </w:tr>
      <w:tr w:rsidR="005537ED" w:rsidRPr="001704B0" w:rsidTr="005537ED">
        <w:tc>
          <w:tcPr>
            <w:tcW w:w="2043" w:type="dxa"/>
          </w:tcPr>
          <w:p w:rsidR="005537ED" w:rsidRPr="001704B0" w:rsidRDefault="005537ED" w:rsidP="003375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消息提示</w:t>
            </w:r>
          </w:p>
        </w:tc>
        <w:tc>
          <w:tcPr>
            <w:tcW w:w="2042" w:type="dxa"/>
          </w:tcPr>
          <w:p w:rsidR="005537ED" w:rsidRPr="001704B0" w:rsidRDefault="005537ED" w:rsidP="003375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审批成功或失败</w:t>
            </w:r>
          </w:p>
        </w:tc>
        <w:tc>
          <w:tcPr>
            <w:tcW w:w="2043" w:type="dxa"/>
          </w:tcPr>
          <w:p w:rsidR="005537ED" w:rsidRPr="001704B0" w:rsidRDefault="005537ED" w:rsidP="003375BB">
            <w:pPr>
              <w:rPr>
                <w:color w:val="FF0000"/>
              </w:rPr>
            </w:pPr>
          </w:p>
        </w:tc>
        <w:tc>
          <w:tcPr>
            <w:tcW w:w="1974" w:type="dxa"/>
          </w:tcPr>
          <w:p w:rsidR="005537ED" w:rsidRPr="001704B0" w:rsidRDefault="005537ED" w:rsidP="003375BB">
            <w:pPr>
              <w:rPr>
                <w:color w:val="FF0000"/>
              </w:rPr>
            </w:pPr>
          </w:p>
        </w:tc>
      </w:tr>
      <w:tr w:rsidR="005537ED" w:rsidRPr="001704B0" w:rsidTr="005537ED">
        <w:tc>
          <w:tcPr>
            <w:tcW w:w="2043" w:type="dxa"/>
          </w:tcPr>
          <w:p w:rsidR="005537ED" w:rsidRPr="001704B0" w:rsidRDefault="005537ED" w:rsidP="003375BB">
            <w:pPr>
              <w:rPr>
                <w:color w:val="FF0000"/>
              </w:rPr>
            </w:pPr>
          </w:p>
        </w:tc>
        <w:tc>
          <w:tcPr>
            <w:tcW w:w="2042" w:type="dxa"/>
          </w:tcPr>
          <w:p w:rsidR="005537ED" w:rsidRPr="001704B0" w:rsidRDefault="005537ED" w:rsidP="003375BB">
            <w:pPr>
              <w:rPr>
                <w:color w:val="FF0000"/>
              </w:rPr>
            </w:pPr>
          </w:p>
        </w:tc>
        <w:tc>
          <w:tcPr>
            <w:tcW w:w="2043" w:type="dxa"/>
          </w:tcPr>
          <w:p w:rsidR="005537ED" w:rsidRPr="001704B0" w:rsidRDefault="005537ED" w:rsidP="003375BB">
            <w:pPr>
              <w:rPr>
                <w:color w:val="FF0000"/>
              </w:rPr>
            </w:pPr>
          </w:p>
        </w:tc>
        <w:tc>
          <w:tcPr>
            <w:tcW w:w="1974" w:type="dxa"/>
          </w:tcPr>
          <w:p w:rsidR="005537ED" w:rsidRPr="001704B0" w:rsidRDefault="005537ED" w:rsidP="003375BB">
            <w:pPr>
              <w:rPr>
                <w:color w:val="FF0000"/>
              </w:rPr>
            </w:pPr>
          </w:p>
        </w:tc>
      </w:tr>
    </w:tbl>
    <w:p w:rsidR="00156AAC" w:rsidRDefault="00156AAC" w:rsidP="00156AAC"/>
    <w:p w:rsidR="00156AAC" w:rsidRDefault="00156AAC" w:rsidP="002C2164">
      <w:pPr>
        <w:pStyle w:val="4"/>
      </w:pPr>
      <w:r>
        <w:rPr>
          <w:rFonts w:hint="eastAsia"/>
        </w:rPr>
        <w:lastRenderedPageBreak/>
        <w:t>约束条件</w:t>
      </w:r>
    </w:p>
    <w:p w:rsidR="00156AAC" w:rsidRDefault="00156AAC" w:rsidP="00156AAC">
      <w:r>
        <w:rPr>
          <w:rFonts w:hint="eastAsia"/>
        </w:rPr>
        <w:t>【说明】写出该功能点的约束条件，如输入和输出值的范围约束，类型约束等。</w:t>
      </w:r>
    </w:p>
    <w:p w:rsidR="00156AAC" w:rsidRDefault="00156AAC" w:rsidP="00156AAC">
      <w:pPr>
        <w:rPr>
          <w:color w:val="FF0000"/>
        </w:rPr>
      </w:pPr>
    </w:p>
    <w:p w:rsidR="00156AAC" w:rsidRPr="00077753" w:rsidRDefault="00156AAC" w:rsidP="00156AAC">
      <w:pPr>
        <w:rPr>
          <w:color w:val="FF0000"/>
        </w:rPr>
      </w:pPr>
    </w:p>
    <w:p w:rsidR="00156AAC" w:rsidRDefault="00156AAC" w:rsidP="00156AAC"/>
    <w:p w:rsidR="00156AAC" w:rsidRDefault="00156AAC" w:rsidP="002C2164">
      <w:pPr>
        <w:pStyle w:val="4"/>
      </w:pPr>
      <w:r>
        <w:rPr>
          <w:rFonts w:hint="eastAsia"/>
        </w:rPr>
        <w:t>异常处理</w:t>
      </w:r>
    </w:p>
    <w:p w:rsidR="00156AAC" w:rsidRDefault="00156AAC" w:rsidP="00156AAC">
      <w:r>
        <w:rPr>
          <w:rFonts w:hint="eastAsia"/>
        </w:rPr>
        <w:t>【说明】写出该功能点的可能出现的异常情况以及异常的处理方法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54314" w:rsidRDefault="00854314" w:rsidP="003D73B0">
      <w:pPr>
        <w:pStyle w:val="1"/>
      </w:pPr>
      <w:bookmarkStart w:id="52" w:name="_Toc63670289"/>
      <w:bookmarkStart w:id="53" w:name="_Toc424196350"/>
      <w:r>
        <w:rPr>
          <w:rFonts w:hint="eastAsia"/>
        </w:rPr>
        <w:t>非功能需求</w:t>
      </w:r>
      <w:bookmarkEnd w:id="52"/>
      <w:bookmarkEnd w:id="53"/>
    </w:p>
    <w:p w:rsidR="00854314" w:rsidRDefault="00854314" w:rsidP="00866A3A">
      <w:r>
        <w:rPr>
          <w:rFonts w:hint="eastAsia"/>
        </w:rPr>
        <w:t>【说明】描述对该系统所有的非功能需求，在此只列举了性能、可用性和移植性需求等等，该系统涉及几项写几项，其它项删除。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36"/>
        <w:gridCol w:w="2026"/>
        <w:gridCol w:w="2026"/>
        <w:gridCol w:w="2026"/>
      </w:tblGrid>
      <w:tr w:rsidR="00854314" w:rsidTr="00104E2C">
        <w:tc>
          <w:tcPr>
            <w:tcW w:w="2339" w:type="dxa"/>
          </w:tcPr>
          <w:p w:rsidR="00854314" w:rsidRDefault="00854314" w:rsidP="00866A3A">
            <w:r>
              <w:rPr>
                <w:rFonts w:hint="eastAsia"/>
              </w:rPr>
              <w:t>需求类别</w:t>
            </w:r>
          </w:p>
        </w:tc>
        <w:tc>
          <w:tcPr>
            <w:tcW w:w="2027" w:type="dxa"/>
          </w:tcPr>
          <w:p w:rsidR="00854314" w:rsidRDefault="00854314" w:rsidP="00866A3A">
            <w:r>
              <w:rPr>
                <w:rFonts w:hint="eastAsia"/>
              </w:rPr>
              <w:t>编号</w:t>
            </w:r>
          </w:p>
        </w:tc>
        <w:tc>
          <w:tcPr>
            <w:tcW w:w="2027" w:type="dxa"/>
          </w:tcPr>
          <w:p w:rsidR="00854314" w:rsidRDefault="00854314" w:rsidP="00866A3A">
            <w:r>
              <w:rPr>
                <w:rFonts w:hint="eastAsia"/>
              </w:rPr>
              <w:t>优先级</w:t>
            </w:r>
          </w:p>
        </w:tc>
        <w:tc>
          <w:tcPr>
            <w:tcW w:w="2027" w:type="dxa"/>
          </w:tcPr>
          <w:p w:rsidR="00854314" w:rsidRDefault="00854314" w:rsidP="00866A3A">
            <w:r>
              <w:rPr>
                <w:rFonts w:hint="eastAsia"/>
              </w:rPr>
              <w:t>备注</w:t>
            </w:r>
          </w:p>
        </w:tc>
      </w:tr>
      <w:tr w:rsidR="00854314" w:rsidTr="00104E2C">
        <w:tc>
          <w:tcPr>
            <w:tcW w:w="2339" w:type="dxa"/>
          </w:tcPr>
          <w:p w:rsidR="00854314" w:rsidRDefault="00854314" w:rsidP="00866A3A"/>
        </w:tc>
        <w:tc>
          <w:tcPr>
            <w:tcW w:w="2027" w:type="dxa"/>
          </w:tcPr>
          <w:p w:rsidR="00854314" w:rsidRDefault="00854314" w:rsidP="00866A3A"/>
        </w:tc>
        <w:tc>
          <w:tcPr>
            <w:tcW w:w="2027" w:type="dxa"/>
          </w:tcPr>
          <w:p w:rsidR="00854314" w:rsidRDefault="00854314" w:rsidP="00866A3A"/>
        </w:tc>
        <w:tc>
          <w:tcPr>
            <w:tcW w:w="2027" w:type="dxa"/>
          </w:tcPr>
          <w:p w:rsidR="00854314" w:rsidRDefault="00854314" w:rsidP="00866A3A"/>
        </w:tc>
      </w:tr>
    </w:tbl>
    <w:p w:rsidR="00854314" w:rsidRDefault="00854314" w:rsidP="00866A3A"/>
    <w:p w:rsidR="00854314" w:rsidRDefault="00854314" w:rsidP="00866A3A"/>
    <w:p w:rsidR="00854314" w:rsidRDefault="00854314" w:rsidP="00517882">
      <w:pPr>
        <w:pStyle w:val="2"/>
      </w:pPr>
      <w:bookmarkStart w:id="54" w:name="_Toc63670290"/>
      <w:bookmarkStart w:id="55" w:name="_Toc424196351"/>
      <w:r>
        <w:rPr>
          <w:rFonts w:hint="eastAsia"/>
        </w:rPr>
        <w:t>性能需求</w:t>
      </w:r>
      <w:bookmarkEnd w:id="54"/>
      <w:bookmarkEnd w:id="55"/>
    </w:p>
    <w:p w:rsidR="00854314" w:rsidRDefault="00854314" w:rsidP="00866A3A">
      <w:r>
        <w:rPr>
          <w:rFonts w:hint="eastAsia"/>
        </w:rPr>
        <w:t>。</w:t>
      </w:r>
    </w:p>
    <w:p w:rsidR="00854314" w:rsidRDefault="00854314" w:rsidP="00517882">
      <w:pPr>
        <w:pStyle w:val="3"/>
      </w:pPr>
      <w:bookmarkStart w:id="56" w:name="_Toc63670292"/>
      <w:bookmarkStart w:id="57" w:name="_Toc424196352"/>
      <w:r>
        <w:rPr>
          <w:rFonts w:hint="eastAsia"/>
        </w:rPr>
        <w:t xml:space="preserve">X.1.2 </w:t>
      </w:r>
      <w:r>
        <w:rPr>
          <w:rFonts w:hint="eastAsia"/>
        </w:rPr>
        <w:t>描述</w:t>
      </w:r>
      <w:bookmarkEnd w:id="56"/>
      <w:bookmarkEnd w:id="57"/>
    </w:p>
    <w:p w:rsidR="00854314" w:rsidRDefault="00854314" w:rsidP="00866A3A">
      <w:r>
        <w:rPr>
          <w:rFonts w:hint="eastAsia"/>
        </w:rPr>
        <w:t>【说明】该类别的需求的详细描述，给出该系统在某一条件下的性能指标。</w:t>
      </w:r>
    </w:p>
    <w:p w:rsidR="00854314" w:rsidRDefault="00854314" w:rsidP="00866A3A"/>
    <w:p w:rsidR="00854314" w:rsidRDefault="00854314" w:rsidP="00866A3A"/>
    <w:p w:rsidR="00854314" w:rsidRDefault="00854314" w:rsidP="00517882">
      <w:pPr>
        <w:pStyle w:val="2"/>
      </w:pPr>
      <w:bookmarkStart w:id="58" w:name="_Toc63670293"/>
      <w:bookmarkStart w:id="59" w:name="_Toc424196353"/>
      <w:r>
        <w:rPr>
          <w:rFonts w:hint="eastAsia"/>
        </w:rPr>
        <w:t>可移植性</w:t>
      </w:r>
      <w:bookmarkEnd w:id="58"/>
      <w:bookmarkEnd w:id="59"/>
    </w:p>
    <w:p w:rsidR="00854314" w:rsidRDefault="00854314" w:rsidP="00517882">
      <w:pPr>
        <w:pStyle w:val="3"/>
      </w:pPr>
      <w:bookmarkStart w:id="60" w:name="_Toc63670295"/>
      <w:bookmarkStart w:id="61" w:name="_Toc424196354"/>
      <w:r>
        <w:rPr>
          <w:rFonts w:hint="eastAsia"/>
        </w:rPr>
        <w:lastRenderedPageBreak/>
        <w:t xml:space="preserve">X.2.2 </w:t>
      </w:r>
      <w:r>
        <w:rPr>
          <w:rFonts w:hint="eastAsia"/>
        </w:rPr>
        <w:t>描述</w:t>
      </w:r>
      <w:bookmarkEnd w:id="60"/>
      <w:bookmarkEnd w:id="61"/>
    </w:p>
    <w:p w:rsidR="00854314" w:rsidRDefault="00854314" w:rsidP="00866A3A">
      <w:r>
        <w:rPr>
          <w:rFonts w:hint="eastAsia"/>
        </w:rPr>
        <w:t>【说明】该类别的需求的详细描。</w:t>
      </w:r>
    </w:p>
    <w:p w:rsidR="00854314" w:rsidRDefault="00854314" w:rsidP="00866A3A"/>
    <w:p w:rsidR="00854314" w:rsidRDefault="00854314" w:rsidP="00517882">
      <w:pPr>
        <w:pStyle w:val="2"/>
      </w:pPr>
      <w:bookmarkStart w:id="62" w:name="_Toc63670296"/>
      <w:bookmarkStart w:id="63" w:name="_Toc424196355"/>
      <w:r>
        <w:rPr>
          <w:rFonts w:hint="eastAsia"/>
        </w:rPr>
        <w:t>稳定性</w:t>
      </w:r>
      <w:bookmarkEnd w:id="62"/>
      <w:bookmarkEnd w:id="63"/>
    </w:p>
    <w:p w:rsidR="00854314" w:rsidRDefault="00854314" w:rsidP="00866A3A"/>
    <w:p w:rsidR="00854314" w:rsidRDefault="00854314" w:rsidP="00517882">
      <w:pPr>
        <w:pStyle w:val="3"/>
      </w:pPr>
      <w:bookmarkStart w:id="64" w:name="_Toc63670298"/>
      <w:bookmarkStart w:id="65" w:name="_Toc424196356"/>
      <w:r>
        <w:rPr>
          <w:rFonts w:hint="eastAsia"/>
        </w:rPr>
        <w:t xml:space="preserve">X.3.2 </w:t>
      </w:r>
      <w:r>
        <w:rPr>
          <w:rFonts w:hint="eastAsia"/>
        </w:rPr>
        <w:t>描述</w:t>
      </w:r>
      <w:bookmarkEnd w:id="64"/>
      <w:bookmarkEnd w:id="65"/>
    </w:p>
    <w:p w:rsidR="00854314" w:rsidRDefault="00854314" w:rsidP="00866A3A">
      <w:r>
        <w:rPr>
          <w:rFonts w:hint="eastAsia"/>
        </w:rPr>
        <w:t>【说明】该类别的需求的详细描。</w:t>
      </w:r>
    </w:p>
    <w:p w:rsidR="00854314" w:rsidRDefault="00854314" w:rsidP="00866A3A"/>
    <w:p w:rsidR="00854314" w:rsidRDefault="00854314" w:rsidP="00517882">
      <w:pPr>
        <w:pStyle w:val="2"/>
      </w:pPr>
      <w:bookmarkStart w:id="66" w:name="_Toc63670299"/>
      <w:bookmarkStart w:id="67" w:name="_Toc424196357"/>
      <w:r>
        <w:rPr>
          <w:rFonts w:hint="eastAsia"/>
        </w:rPr>
        <w:t>可用性</w:t>
      </w:r>
      <w:bookmarkEnd w:id="66"/>
      <w:bookmarkEnd w:id="67"/>
    </w:p>
    <w:p w:rsidR="00854314" w:rsidRDefault="00854314" w:rsidP="00517882">
      <w:pPr>
        <w:pStyle w:val="3"/>
      </w:pPr>
      <w:bookmarkStart w:id="68" w:name="_Toc63670301"/>
      <w:bookmarkStart w:id="69" w:name="_Toc424196358"/>
      <w:r>
        <w:rPr>
          <w:rFonts w:hint="eastAsia"/>
        </w:rPr>
        <w:t xml:space="preserve">X.4.2 </w:t>
      </w:r>
      <w:r>
        <w:rPr>
          <w:rFonts w:hint="eastAsia"/>
        </w:rPr>
        <w:t>描述</w:t>
      </w:r>
      <w:bookmarkEnd w:id="68"/>
      <w:bookmarkEnd w:id="69"/>
    </w:p>
    <w:p w:rsidR="00854314" w:rsidRDefault="00854314" w:rsidP="00866A3A">
      <w:r>
        <w:rPr>
          <w:rFonts w:hint="eastAsia"/>
        </w:rPr>
        <w:t>【说明】该类别的需求的详细描。</w:t>
      </w:r>
    </w:p>
    <w:p w:rsidR="0036541F" w:rsidRDefault="0036541F" w:rsidP="0036541F">
      <w:pPr>
        <w:pStyle w:val="2"/>
      </w:pPr>
      <w:bookmarkStart w:id="70" w:name="_Toc424196359"/>
      <w:r>
        <w:rPr>
          <w:rFonts w:hint="eastAsia"/>
        </w:rPr>
        <w:t>部署需求</w:t>
      </w:r>
      <w:bookmarkEnd w:id="70"/>
    </w:p>
    <w:p w:rsidR="00A73705" w:rsidRPr="00A73705" w:rsidRDefault="00A73705" w:rsidP="00A73705">
      <w:pPr>
        <w:pStyle w:val="3"/>
      </w:pPr>
      <w:bookmarkStart w:id="71" w:name="_Toc424196360"/>
      <w:r>
        <w:rPr>
          <w:rFonts w:hint="eastAsia"/>
        </w:rPr>
        <w:t>描述</w:t>
      </w:r>
      <w:bookmarkEnd w:id="71"/>
    </w:p>
    <w:p w:rsidR="0036541F" w:rsidRDefault="0036541F" w:rsidP="0036541F">
      <w:pPr>
        <w:pStyle w:val="2"/>
      </w:pPr>
      <w:bookmarkStart w:id="72" w:name="_Toc424196361"/>
      <w:r>
        <w:rPr>
          <w:rFonts w:hint="eastAsia"/>
        </w:rPr>
        <w:t>安全需求</w:t>
      </w:r>
      <w:bookmarkEnd w:id="72"/>
    </w:p>
    <w:p w:rsidR="00A73705" w:rsidRPr="00A73705" w:rsidRDefault="00A73705" w:rsidP="00A73705">
      <w:pPr>
        <w:pStyle w:val="3"/>
      </w:pPr>
      <w:bookmarkStart w:id="73" w:name="_Toc424196362"/>
      <w:r>
        <w:rPr>
          <w:rFonts w:hint="eastAsia"/>
        </w:rPr>
        <w:t>描述</w:t>
      </w:r>
      <w:bookmarkEnd w:id="73"/>
    </w:p>
    <w:p w:rsidR="00854314" w:rsidRDefault="00854314" w:rsidP="00866A3A"/>
    <w:p w:rsidR="00854314" w:rsidRDefault="00854314" w:rsidP="00866A3A"/>
    <w:p w:rsidR="00854314" w:rsidRDefault="00854314" w:rsidP="00866A3A"/>
    <w:p w:rsidR="00854314" w:rsidRDefault="00854314" w:rsidP="00517882">
      <w:pPr>
        <w:pStyle w:val="1"/>
      </w:pPr>
      <w:r>
        <w:br w:type="page"/>
      </w:r>
      <w:bookmarkStart w:id="74" w:name="_Toc63670302"/>
      <w:bookmarkStart w:id="75" w:name="_Toc424196363"/>
      <w:r>
        <w:rPr>
          <w:rFonts w:hint="eastAsia"/>
        </w:rPr>
        <w:lastRenderedPageBreak/>
        <w:t>附表</w:t>
      </w:r>
      <w:bookmarkEnd w:id="74"/>
      <w:bookmarkEnd w:id="75"/>
    </w:p>
    <w:p w:rsidR="00854314" w:rsidRDefault="00854314" w:rsidP="00866A3A">
      <w:r>
        <w:rPr>
          <w:rFonts w:hint="eastAsia"/>
        </w:rPr>
        <w:t>【说明】列出用户提供的文件、报表、单据等的样张，加上我们积累的有关文件，作为系统分析的基础，再附上必要的注释。形如：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58"/>
        <w:gridCol w:w="5356"/>
      </w:tblGrid>
      <w:tr w:rsidR="00854314" w:rsidTr="00104E2C">
        <w:tc>
          <w:tcPr>
            <w:tcW w:w="3060" w:type="dxa"/>
          </w:tcPr>
          <w:p w:rsidR="00854314" w:rsidRDefault="00854314" w:rsidP="00866A3A">
            <w:r>
              <w:rPr>
                <w:rFonts w:hint="eastAsia"/>
              </w:rPr>
              <w:t>文件编号</w:t>
            </w:r>
          </w:p>
        </w:tc>
        <w:tc>
          <w:tcPr>
            <w:tcW w:w="5360" w:type="dxa"/>
          </w:tcPr>
          <w:p w:rsidR="00854314" w:rsidRDefault="00854314" w:rsidP="00866A3A">
            <w:r>
              <w:rPr>
                <w:rFonts w:hint="eastAsia"/>
              </w:rPr>
              <w:t>名称</w:t>
            </w:r>
          </w:p>
        </w:tc>
      </w:tr>
      <w:tr w:rsidR="00854314" w:rsidTr="00104E2C">
        <w:tc>
          <w:tcPr>
            <w:tcW w:w="3060" w:type="dxa"/>
          </w:tcPr>
          <w:p w:rsidR="00854314" w:rsidRDefault="00854314" w:rsidP="00866A3A"/>
        </w:tc>
        <w:tc>
          <w:tcPr>
            <w:tcW w:w="5360" w:type="dxa"/>
          </w:tcPr>
          <w:p w:rsidR="00854314" w:rsidRDefault="00854314" w:rsidP="00866A3A"/>
        </w:tc>
      </w:tr>
      <w:tr w:rsidR="00854314" w:rsidTr="00104E2C">
        <w:tc>
          <w:tcPr>
            <w:tcW w:w="3060" w:type="dxa"/>
          </w:tcPr>
          <w:p w:rsidR="00854314" w:rsidRDefault="00854314" w:rsidP="00866A3A"/>
        </w:tc>
        <w:tc>
          <w:tcPr>
            <w:tcW w:w="5360" w:type="dxa"/>
          </w:tcPr>
          <w:p w:rsidR="00854314" w:rsidRDefault="00854314" w:rsidP="00866A3A"/>
        </w:tc>
      </w:tr>
    </w:tbl>
    <w:p w:rsidR="00854314" w:rsidRDefault="00854314" w:rsidP="00866A3A"/>
    <w:p w:rsidR="00854314" w:rsidRDefault="00854314" w:rsidP="00866A3A"/>
    <w:p w:rsidR="00854314" w:rsidRDefault="00854314" w:rsidP="00866A3A"/>
    <w:p w:rsidR="00854314" w:rsidRDefault="00854314" w:rsidP="00866A3A"/>
    <w:p w:rsidR="00854314" w:rsidRDefault="00854314" w:rsidP="00866A3A"/>
    <w:p w:rsidR="00854314" w:rsidRPr="00854314" w:rsidRDefault="00854314" w:rsidP="00866A3A"/>
    <w:sectPr w:rsidR="00854314" w:rsidRPr="00854314" w:rsidSect="002A203C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F7C" w:rsidRDefault="00595F7C" w:rsidP="00EB35D4">
      <w:pPr>
        <w:ind w:firstLine="480"/>
      </w:pPr>
      <w:r>
        <w:separator/>
      </w:r>
    </w:p>
  </w:endnote>
  <w:endnote w:type="continuationSeparator" w:id="0">
    <w:p w:rsidR="00595F7C" w:rsidRDefault="00595F7C" w:rsidP="00EB35D4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BAB" w:rsidRDefault="00AA4BAB" w:rsidP="00492402">
    <w:pPr>
      <w:pStyle w:val="a8"/>
      <w:jc w:val="right"/>
    </w:pPr>
    <w:r>
      <w:rPr>
        <w:rFonts w:hint="eastAsia"/>
      </w:rPr>
      <w:t>（目录）第</w:t>
    </w:r>
    <w:r w:rsidR="00713CFA" w:rsidRPr="00713CFA">
      <w:fldChar w:fldCharType="begin"/>
    </w:r>
    <w:r>
      <w:instrText xml:space="preserve"> PAGE   \* MERGEFORMAT </w:instrText>
    </w:r>
    <w:r w:rsidR="00713CFA" w:rsidRPr="00713CFA">
      <w:fldChar w:fldCharType="separate"/>
    </w:r>
    <w:r w:rsidR="00642A89" w:rsidRPr="00642A89">
      <w:rPr>
        <w:noProof/>
        <w:lang w:val="zh-CN"/>
      </w:rPr>
      <w:t>I</w:t>
    </w:r>
    <w:r w:rsidR="00713CFA">
      <w:rPr>
        <w:noProof/>
        <w:lang w:val="zh-CN"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BAB" w:rsidRDefault="00713CFA" w:rsidP="002A203C">
    <w:pPr>
      <w:pStyle w:val="a8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8.25pt;margin-top:5.35pt;width:436.5pt;height:0;z-index:251656704" o:connectortype="straight"/>
      </w:pict>
    </w:r>
    <w:r w:rsidR="00AA4BAB">
      <w:rPr>
        <w:rFonts w:hint="eastAsia"/>
      </w:rPr>
      <w:tab/>
    </w:r>
    <w:r w:rsidR="00AA4BAB">
      <w:rPr>
        <w:rFonts w:hint="eastAsia"/>
      </w:rPr>
      <w:tab/>
    </w:r>
    <w:r w:rsidR="00AA4BAB">
      <w:rPr>
        <w:rFonts w:hint="eastAsia"/>
      </w:rPr>
      <w:t>第</w:t>
    </w:r>
    <w:r w:rsidRPr="00713CFA">
      <w:fldChar w:fldCharType="begin"/>
    </w:r>
    <w:r w:rsidR="00AA4BAB">
      <w:instrText xml:space="preserve"> PAGE   \* MERGEFORMAT </w:instrText>
    </w:r>
    <w:r w:rsidRPr="00713CFA">
      <w:fldChar w:fldCharType="separate"/>
    </w:r>
    <w:r w:rsidR="00642A89" w:rsidRPr="00642A89">
      <w:rPr>
        <w:noProof/>
        <w:lang w:val="zh-CN"/>
      </w:rPr>
      <w:t>11</w:t>
    </w:r>
    <w:r>
      <w:rPr>
        <w:noProof/>
        <w:lang w:val="zh-CN"/>
      </w:rPr>
      <w:fldChar w:fldCharType="end"/>
    </w:r>
    <w:r w:rsidR="00AA4BAB"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F7C" w:rsidRDefault="00595F7C" w:rsidP="00EB35D4">
      <w:pPr>
        <w:ind w:firstLine="480"/>
      </w:pPr>
      <w:r>
        <w:separator/>
      </w:r>
    </w:p>
  </w:footnote>
  <w:footnote w:type="continuationSeparator" w:id="0">
    <w:p w:rsidR="00595F7C" w:rsidRDefault="00595F7C" w:rsidP="00EB35D4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BAB" w:rsidRDefault="00AA4BAB" w:rsidP="00BE78FB">
    <w:pPr>
      <w:pStyle w:val="a7"/>
    </w:pPr>
    <w:r>
      <w:rPr>
        <w:rFonts w:hint="eastAsia"/>
      </w:rPr>
      <w:t>系统需求规格说明书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2779"/>
    <w:multiLevelType w:val="hybridMultilevel"/>
    <w:tmpl w:val="2D1282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22EAB"/>
    <w:multiLevelType w:val="hybridMultilevel"/>
    <w:tmpl w:val="BA3C1072"/>
    <w:lvl w:ilvl="0" w:tplc="8DF2E3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982D3F"/>
    <w:multiLevelType w:val="hybridMultilevel"/>
    <w:tmpl w:val="F536A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2C21B3"/>
    <w:multiLevelType w:val="hybridMultilevel"/>
    <w:tmpl w:val="D4F07FD2"/>
    <w:lvl w:ilvl="0" w:tplc="37B0D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B165B0"/>
    <w:multiLevelType w:val="hybridMultilevel"/>
    <w:tmpl w:val="B71C1BA8"/>
    <w:lvl w:ilvl="0" w:tplc="3548850C">
      <w:start w:val="1"/>
      <w:numFmt w:val="decimal"/>
      <w:lvlText w:val="（%1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1" w:tplc="5CEE8F94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 w:tplc="70201826">
      <w:start w:val="1"/>
      <w:numFmt w:val="japaneseCounting"/>
      <w:lvlText w:val="%3、"/>
      <w:lvlJc w:val="left"/>
      <w:pPr>
        <w:tabs>
          <w:tab w:val="num" w:pos="2220"/>
        </w:tabs>
        <w:ind w:left="2220" w:hanging="9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0DC97DAB"/>
    <w:multiLevelType w:val="hybridMultilevel"/>
    <w:tmpl w:val="DE6EE6D8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6">
    <w:nsid w:val="11384483"/>
    <w:multiLevelType w:val="multilevel"/>
    <w:tmpl w:val="A17209B0"/>
    <w:lvl w:ilvl="0">
      <w:start w:val="1"/>
      <w:numFmt w:val="chineseCountingThousand"/>
      <w:suff w:val="nothing"/>
      <w:lvlText w:val="第%1部分  "/>
      <w:lvlJc w:val="center"/>
      <w:pPr>
        <w:ind w:left="0" w:firstLine="288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>
    <w:nsid w:val="14ED6E3D"/>
    <w:multiLevelType w:val="multilevel"/>
    <w:tmpl w:val="554A9166"/>
    <w:lvl w:ilvl="0">
      <w:start w:val="1"/>
      <w:numFmt w:val="decimal"/>
      <w:lvlText w:val="第%1章"/>
      <w:lvlJc w:val="center"/>
      <w:pPr>
        <w:tabs>
          <w:tab w:val="num" w:pos="1041"/>
        </w:tabs>
        <w:ind w:left="465" w:hanging="14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09"/>
        </w:tabs>
        <w:ind w:left="609" w:hanging="576"/>
      </w:pPr>
      <w:rPr>
        <w:rFonts w:eastAsia="宋体" w:hint="eastAsia"/>
        <w:b/>
        <w:i w:val="0"/>
        <w:sz w:val="30"/>
      </w:rPr>
    </w:lvl>
    <w:lvl w:ilvl="2">
      <w:start w:val="1"/>
      <w:numFmt w:val="decimal"/>
      <w:lvlText w:val="%1.%2.%3"/>
      <w:lvlJc w:val="left"/>
      <w:pPr>
        <w:tabs>
          <w:tab w:val="num" w:pos="753"/>
        </w:tabs>
        <w:ind w:left="753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97"/>
        </w:tabs>
        <w:ind w:left="897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41"/>
        </w:tabs>
        <w:ind w:left="1041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33"/>
        </w:tabs>
        <w:ind w:left="1185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33"/>
        </w:tabs>
        <w:ind w:left="1329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93"/>
        </w:tabs>
        <w:ind w:left="1473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617"/>
        </w:tabs>
        <w:ind w:left="1617" w:hanging="1584"/>
      </w:pPr>
      <w:rPr>
        <w:rFonts w:hint="eastAsia"/>
      </w:rPr>
    </w:lvl>
  </w:abstractNum>
  <w:abstractNum w:abstractNumId="8">
    <w:nsid w:val="169A582A"/>
    <w:multiLevelType w:val="multilevel"/>
    <w:tmpl w:val="B3E286A0"/>
    <w:lvl w:ilvl="0">
      <w:start w:val="1"/>
      <w:numFmt w:val="decimal"/>
      <w:lvlText w:val="第%1章"/>
      <w:lvlJc w:val="center"/>
      <w:pPr>
        <w:tabs>
          <w:tab w:val="num" w:pos="1041"/>
        </w:tabs>
        <w:ind w:left="465" w:hanging="14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09"/>
        </w:tabs>
        <w:ind w:left="609" w:hanging="576"/>
      </w:pPr>
      <w:rPr>
        <w:rFonts w:eastAsia="宋体" w:hint="eastAsia"/>
        <w:b/>
        <w:i w:val="0"/>
        <w:sz w:val="30"/>
      </w:rPr>
    </w:lvl>
    <w:lvl w:ilvl="2">
      <w:start w:val="1"/>
      <w:numFmt w:val="decimal"/>
      <w:lvlText w:val="%1.%2.%3"/>
      <w:lvlJc w:val="left"/>
      <w:pPr>
        <w:tabs>
          <w:tab w:val="num" w:pos="753"/>
        </w:tabs>
        <w:ind w:left="753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97"/>
        </w:tabs>
        <w:ind w:left="897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73"/>
        </w:tabs>
        <w:ind w:left="1041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33"/>
        </w:tabs>
        <w:ind w:left="1185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33"/>
        </w:tabs>
        <w:ind w:left="1329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93"/>
        </w:tabs>
        <w:ind w:left="1473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617"/>
        </w:tabs>
        <w:ind w:left="1617" w:hanging="1584"/>
      </w:pPr>
      <w:rPr>
        <w:rFonts w:hint="eastAsia"/>
      </w:rPr>
    </w:lvl>
  </w:abstractNum>
  <w:abstractNum w:abstractNumId="9">
    <w:nsid w:val="1A072CD8"/>
    <w:multiLevelType w:val="hybridMultilevel"/>
    <w:tmpl w:val="60CE1AC8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EAA45740">
      <w:numFmt w:val="bullet"/>
      <w:lvlText w:val="◆"/>
      <w:lvlJc w:val="left"/>
      <w:pPr>
        <w:tabs>
          <w:tab w:val="num" w:pos="1620"/>
        </w:tabs>
        <w:ind w:left="1620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0">
    <w:nsid w:val="2592037A"/>
    <w:multiLevelType w:val="hybridMultilevel"/>
    <w:tmpl w:val="F7D0A50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2EB22954"/>
    <w:multiLevelType w:val="multilevel"/>
    <w:tmpl w:val="141CDFB2"/>
    <w:lvl w:ilvl="0">
      <w:start w:val="1"/>
      <w:numFmt w:val="decimal"/>
      <w:lvlText w:val="第%1章"/>
      <w:lvlJc w:val="center"/>
      <w:pPr>
        <w:tabs>
          <w:tab w:val="num" w:pos="753"/>
        </w:tabs>
        <w:ind w:left="177" w:hanging="14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21"/>
        </w:tabs>
        <w:ind w:left="321" w:hanging="576"/>
      </w:pPr>
      <w:rPr>
        <w:rFonts w:eastAsia="宋体" w:hint="eastAsia"/>
        <w:b/>
        <w:i w:val="0"/>
        <w:sz w:val="30"/>
      </w:rPr>
    </w:lvl>
    <w:lvl w:ilvl="2">
      <w:start w:val="1"/>
      <w:numFmt w:val="decimal"/>
      <w:lvlText w:val="%1.%2.%3"/>
      <w:lvlJc w:val="left"/>
      <w:pPr>
        <w:tabs>
          <w:tab w:val="num" w:pos="465"/>
        </w:tabs>
        <w:ind w:left="465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25"/>
        </w:tabs>
        <w:ind w:left="60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85"/>
        </w:tabs>
        <w:ind w:left="75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45"/>
        </w:tabs>
        <w:ind w:left="89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45"/>
        </w:tabs>
        <w:ind w:left="104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05"/>
        </w:tabs>
        <w:ind w:left="118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29"/>
        </w:tabs>
        <w:ind w:left="1329" w:hanging="1584"/>
      </w:pPr>
      <w:rPr>
        <w:rFonts w:hint="eastAsia"/>
      </w:rPr>
    </w:lvl>
  </w:abstractNum>
  <w:abstractNum w:abstractNumId="12">
    <w:nsid w:val="33CD722C"/>
    <w:multiLevelType w:val="multilevel"/>
    <w:tmpl w:val="BB2AE24C"/>
    <w:lvl w:ilvl="0">
      <w:start w:val="1"/>
      <w:numFmt w:val="none"/>
      <w:suff w:val="nothing"/>
      <w:lvlText w:val=""/>
      <w:lvlJc w:val="center"/>
      <w:pPr>
        <w:ind w:left="0" w:firstLine="288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63157709"/>
    <w:multiLevelType w:val="hybridMultilevel"/>
    <w:tmpl w:val="AD1CA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B6600B7"/>
    <w:multiLevelType w:val="multilevel"/>
    <w:tmpl w:val="309660FE"/>
    <w:lvl w:ilvl="0">
      <w:start w:val="1"/>
      <w:numFmt w:val="decimal"/>
      <w:pStyle w:val="1"/>
      <w:lvlText w:val="第%1章："/>
      <w:lvlJc w:val="center"/>
      <w:pPr>
        <w:ind w:left="3822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854"/>
        </w:tabs>
        <w:ind w:left="1854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0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0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1440" w:hanging="144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714A75F5"/>
    <w:multiLevelType w:val="hybridMultilevel"/>
    <w:tmpl w:val="DE6EE6D8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6">
    <w:nsid w:val="742505B6"/>
    <w:multiLevelType w:val="multilevel"/>
    <w:tmpl w:val="0220E6A8"/>
    <w:lvl w:ilvl="0">
      <w:start w:val="1"/>
      <w:numFmt w:val="decimal"/>
      <w:lvlText w:val="第%1章"/>
      <w:lvlJc w:val="center"/>
      <w:pPr>
        <w:tabs>
          <w:tab w:val="num" w:pos="1041"/>
        </w:tabs>
        <w:ind w:left="465" w:hanging="14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09"/>
        </w:tabs>
        <w:ind w:left="609" w:hanging="576"/>
      </w:pPr>
      <w:rPr>
        <w:rFonts w:eastAsia="宋体" w:hint="eastAsia"/>
        <w:b/>
        <w:i w:val="0"/>
        <w:sz w:val="30"/>
      </w:rPr>
    </w:lvl>
    <w:lvl w:ilvl="2">
      <w:start w:val="1"/>
      <w:numFmt w:val="decimal"/>
      <w:lvlText w:val="%1.%2.%3"/>
      <w:lvlJc w:val="left"/>
      <w:pPr>
        <w:tabs>
          <w:tab w:val="num" w:pos="753"/>
        </w:tabs>
        <w:ind w:left="753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13"/>
        </w:tabs>
        <w:ind w:left="897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73"/>
        </w:tabs>
        <w:ind w:left="1041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33"/>
        </w:tabs>
        <w:ind w:left="1185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33"/>
        </w:tabs>
        <w:ind w:left="1329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93"/>
        </w:tabs>
        <w:ind w:left="1473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617"/>
        </w:tabs>
        <w:ind w:left="1617" w:hanging="1584"/>
      </w:pPr>
      <w:rPr>
        <w:rFonts w:hint="eastAsia"/>
      </w:rPr>
    </w:lvl>
  </w:abstractNum>
  <w:abstractNum w:abstractNumId="17">
    <w:nsid w:val="75F51702"/>
    <w:multiLevelType w:val="hybridMultilevel"/>
    <w:tmpl w:val="BC52160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6"/>
  </w:num>
  <w:num w:numId="4">
    <w:abstractNumId w:val="11"/>
  </w:num>
  <w:num w:numId="5">
    <w:abstractNumId w:val="8"/>
  </w:num>
  <w:num w:numId="6">
    <w:abstractNumId w:val="7"/>
  </w:num>
  <w:num w:numId="7">
    <w:abstractNumId w:val="6"/>
  </w:num>
  <w:num w:numId="8">
    <w:abstractNumId w:val="16"/>
  </w:num>
  <w:num w:numId="9">
    <w:abstractNumId w:val="14"/>
  </w:num>
  <w:num w:numId="10">
    <w:abstractNumId w:val="14"/>
  </w:num>
  <w:num w:numId="11">
    <w:abstractNumId w:val="16"/>
  </w:num>
  <w:num w:numId="12">
    <w:abstractNumId w:val="14"/>
  </w:num>
  <w:num w:numId="13">
    <w:abstractNumId w:val="12"/>
  </w:num>
  <w:num w:numId="14">
    <w:abstractNumId w:val="5"/>
  </w:num>
  <w:num w:numId="15">
    <w:abstractNumId w:val="9"/>
  </w:num>
  <w:num w:numId="16">
    <w:abstractNumId w:val="4"/>
  </w:num>
  <w:num w:numId="17">
    <w:abstractNumId w:val="1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2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2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2"/>
  </w:num>
  <w:num w:numId="42">
    <w:abstractNumId w:val="0"/>
  </w:num>
  <w:num w:numId="43">
    <w:abstractNumId w:val="17"/>
  </w:num>
  <w:num w:numId="44">
    <w:abstractNumId w:val="13"/>
  </w:num>
  <w:num w:numId="45">
    <w:abstractNumId w:val="1"/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4"/>
  </w:num>
  <w:num w:numId="48">
    <w:abstractNumId w:val="3"/>
  </w:num>
  <w:num w:numId="49">
    <w:abstractNumId w:val="14"/>
  </w:num>
  <w:num w:numId="5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7882"/>
    <w:rsid w:val="000257FD"/>
    <w:rsid w:val="00026564"/>
    <w:rsid w:val="00063C37"/>
    <w:rsid w:val="0006695B"/>
    <w:rsid w:val="00066B2D"/>
    <w:rsid w:val="00077753"/>
    <w:rsid w:val="00081D5C"/>
    <w:rsid w:val="00083923"/>
    <w:rsid w:val="000864C6"/>
    <w:rsid w:val="00092D75"/>
    <w:rsid w:val="000A413E"/>
    <w:rsid w:val="000A5BB6"/>
    <w:rsid w:val="000A6C38"/>
    <w:rsid w:val="000B77D0"/>
    <w:rsid w:val="000D5EC2"/>
    <w:rsid w:val="000E1633"/>
    <w:rsid w:val="000E725A"/>
    <w:rsid w:val="000E7463"/>
    <w:rsid w:val="000F7723"/>
    <w:rsid w:val="00104063"/>
    <w:rsid w:val="00104E2C"/>
    <w:rsid w:val="001122EE"/>
    <w:rsid w:val="00112696"/>
    <w:rsid w:val="00125960"/>
    <w:rsid w:val="00131785"/>
    <w:rsid w:val="0013411A"/>
    <w:rsid w:val="0015293B"/>
    <w:rsid w:val="00156AAC"/>
    <w:rsid w:val="0016568F"/>
    <w:rsid w:val="00165E63"/>
    <w:rsid w:val="001704B0"/>
    <w:rsid w:val="00191542"/>
    <w:rsid w:val="001971D8"/>
    <w:rsid w:val="001B67FD"/>
    <w:rsid w:val="001C3ADB"/>
    <w:rsid w:val="001F38C6"/>
    <w:rsid w:val="00203BD9"/>
    <w:rsid w:val="00214CB8"/>
    <w:rsid w:val="0021634B"/>
    <w:rsid w:val="00244DB9"/>
    <w:rsid w:val="00256E57"/>
    <w:rsid w:val="00266EC1"/>
    <w:rsid w:val="002751C3"/>
    <w:rsid w:val="00286168"/>
    <w:rsid w:val="00293967"/>
    <w:rsid w:val="00295E3E"/>
    <w:rsid w:val="002A203C"/>
    <w:rsid w:val="002C0980"/>
    <w:rsid w:val="002C1BC3"/>
    <w:rsid w:val="002C2164"/>
    <w:rsid w:val="002D10EE"/>
    <w:rsid w:val="002E1331"/>
    <w:rsid w:val="002E3703"/>
    <w:rsid w:val="003044C5"/>
    <w:rsid w:val="0030594B"/>
    <w:rsid w:val="0032596D"/>
    <w:rsid w:val="003375BB"/>
    <w:rsid w:val="0036541F"/>
    <w:rsid w:val="003B6416"/>
    <w:rsid w:val="003D73B0"/>
    <w:rsid w:val="003E08BA"/>
    <w:rsid w:val="00402902"/>
    <w:rsid w:val="004058DA"/>
    <w:rsid w:val="00405EE0"/>
    <w:rsid w:val="00432827"/>
    <w:rsid w:val="00442FA7"/>
    <w:rsid w:val="004443AF"/>
    <w:rsid w:val="00492402"/>
    <w:rsid w:val="0049318D"/>
    <w:rsid w:val="0049349B"/>
    <w:rsid w:val="004A2DD9"/>
    <w:rsid w:val="004A41DE"/>
    <w:rsid w:val="004D4F4F"/>
    <w:rsid w:val="004D7068"/>
    <w:rsid w:val="00505A26"/>
    <w:rsid w:val="00511BB9"/>
    <w:rsid w:val="00517882"/>
    <w:rsid w:val="005210BE"/>
    <w:rsid w:val="00523228"/>
    <w:rsid w:val="0052594A"/>
    <w:rsid w:val="005430A2"/>
    <w:rsid w:val="00551A83"/>
    <w:rsid w:val="005526AB"/>
    <w:rsid w:val="005537ED"/>
    <w:rsid w:val="005539AA"/>
    <w:rsid w:val="00555ED8"/>
    <w:rsid w:val="00563F68"/>
    <w:rsid w:val="0057253C"/>
    <w:rsid w:val="00582A26"/>
    <w:rsid w:val="0058484C"/>
    <w:rsid w:val="005879B5"/>
    <w:rsid w:val="00590834"/>
    <w:rsid w:val="00593644"/>
    <w:rsid w:val="00595F7C"/>
    <w:rsid w:val="0059777E"/>
    <w:rsid w:val="005B6845"/>
    <w:rsid w:val="005B6D2A"/>
    <w:rsid w:val="005C1566"/>
    <w:rsid w:val="005C2561"/>
    <w:rsid w:val="005F3152"/>
    <w:rsid w:val="005F6518"/>
    <w:rsid w:val="00606177"/>
    <w:rsid w:val="00613663"/>
    <w:rsid w:val="00623113"/>
    <w:rsid w:val="00642A89"/>
    <w:rsid w:val="00654CB1"/>
    <w:rsid w:val="00663FF9"/>
    <w:rsid w:val="006656BF"/>
    <w:rsid w:val="00672107"/>
    <w:rsid w:val="006801B6"/>
    <w:rsid w:val="006A2E05"/>
    <w:rsid w:val="006B369B"/>
    <w:rsid w:val="006C64FD"/>
    <w:rsid w:val="006D1E1C"/>
    <w:rsid w:val="006E4914"/>
    <w:rsid w:val="006F2546"/>
    <w:rsid w:val="0071013C"/>
    <w:rsid w:val="00711991"/>
    <w:rsid w:val="00713CFA"/>
    <w:rsid w:val="007233DC"/>
    <w:rsid w:val="007247EC"/>
    <w:rsid w:val="007353E6"/>
    <w:rsid w:val="00736172"/>
    <w:rsid w:val="00741A5F"/>
    <w:rsid w:val="007639B7"/>
    <w:rsid w:val="007725DE"/>
    <w:rsid w:val="00783029"/>
    <w:rsid w:val="00784573"/>
    <w:rsid w:val="007A19FA"/>
    <w:rsid w:val="007B5B82"/>
    <w:rsid w:val="007D767F"/>
    <w:rsid w:val="007E3CE8"/>
    <w:rsid w:val="008002E1"/>
    <w:rsid w:val="0081430C"/>
    <w:rsid w:val="00816B9F"/>
    <w:rsid w:val="0082644A"/>
    <w:rsid w:val="00832F8F"/>
    <w:rsid w:val="008342B3"/>
    <w:rsid w:val="00835BB8"/>
    <w:rsid w:val="00835E1B"/>
    <w:rsid w:val="00854314"/>
    <w:rsid w:val="008667B9"/>
    <w:rsid w:val="00866A3A"/>
    <w:rsid w:val="008676E2"/>
    <w:rsid w:val="00886FF0"/>
    <w:rsid w:val="008924AE"/>
    <w:rsid w:val="008A3009"/>
    <w:rsid w:val="008E4496"/>
    <w:rsid w:val="008F2B72"/>
    <w:rsid w:val="00920376"/>
    <w:rsid w:val="0092671E"/>
    <w:rsid w:val="00932505"/>
    <w:rsid w:val="00933D64"/>
    <w:rsid w:val="00936BD7"/>
    <w:rsid w:val="00943300"/>
    <w:rsid w:val="009473E3"/>
    <w:rsid w:val="0097534C"/>
    <w:rsid w:val="0098178C"/>
    <w:rsid w:val="009A0BAF"/>
    <w:rsid w:val="009E7051"/>
    <w:rsid w:val="00A103FE"/>
    <w:rsid w:val="00A11170"/>
    <w:rsid w:val="00A1244D"/>
    <w:rsid w:val="00A15268"/>
    <w:rsid w:val="00A30E58"/>
    <w:rsid w:val="00A5586D"/>
    <w:rsid w:val="00A56E2A"/>
    <w:rsid w:val="00A60C74"/>
    <w:rsid w:val="00A73705"/>
    <w:rsid w:val="00A825AD"/>
    <w:rsid w:val="00AA4BAB"/>
    <w:rsid w:val="00AA55DB"/>
    <w:rsid w:val="00AB276D"/>
    <w:rsid w:val="00AD33CE"/>
    <w:rsid w:val="00AF35C2"/>
    <w:rsid w:val="00B277F4"/>
    <w:rsid w:val="00B34717"/>
    <w:rsid w:val="00B559AF"/>
    <w:rsid w:val="00B62CF9"/>
    <w:rsid w:val="00B6302D"/>
    <w:rsid w:val="00B736EA"/>
    <w:rsid w:val="00B75A22"/>
    <w:rsid w:val="00B83A62"/>
    <w:rsid w:val="00B86540"/>
    <w:rsid w:val="00B91B22"/>
    <w:rsid w:val="00BA42F3"/>
    <w:rsid w:val="00BB78D1"/>
    <w:rsid w:val="00BE34E1"/>
    <w:rsid w:val="00BE591B"/>
    <w:rsid w:val="00BE78FB"/>
    <w:rsid w:val="00C12149"/>
    <w:rsid w:val="00C202F9"/>
    <w:rsid w:val="00C24AC9"/>
    <w:rsid w:val="00C331A9"/>
    <w:rsid w:val="00C35E3A"/>
    <w:rsid w:val="00C431EB"/>
    <w:rsid w:val="00C54E16"/>
    <w:rsid w:val="00C95D74"/>
    <w:rsid w:val="00C97720"/>
    <w:rsid w:val="00CA224C"/>
    <w:rsid w:val="00CC3328"/>
    <w:rsid w:val="00D066E8"/>
    <w:rsid w:val="00D07286"/>
    <w:rsid w:val="00D16339"/>
    <w:rsid w:val="00D42A80"/>
    <w:rsid w:val="00D47B71"/>
    <w:rsid w:val="00D72EBC"/>
    <w:rsid w:val="00D74800"/>
    <w:rsid w:val="00D8187A"/>
    <w:rsid w:val="00D81B7A"/>
    <w:rsid w:val="00D84D2F"/>
    <w:rsid w:val="00D859F2"/>
    <w:rsid w:val="00D8797C"/>
    <w:rsid w:val="00D921A3"/>
    <w:rsid w:val="00D94843"/>
    <w:rsid w:val="00DA2EC4"/>
    <w:rsid w:val="00DB2B5C"/>
    <w:rsid w:val="00DE374C"/>
    <w:rsid w:val="00DE6F70"/>
    <w:rsid w:val="00E01271"/>
    <w:rsid w:val="00E1260D"/>
    <w:rsid w:val="00E150C0"/>
    <w:rsid w:val="00E40466"/>
    <w:rsid w:val="00E443A9"/>
    <w:rsid w:val="00E608E2"/>
    <w:rsid w:val="00E80443"/>
    <w:rsid w:val="00E92D33"/>
    <w:rsid w:val="00EB35D4"/>
    <w:rsid w:val="00EC387A"/>
    <w:rsid w:val="00EF15D7"/>
    <w:rsid w:val="00EF2973"/>
    <w:rsid w:val="00EF2CC5"/>
    <w:rsid w:val="00F14D6E"/>
    <w:rsid w:val="00F15106"/>
    <w:rsid w:val="00F33752"/>
    <w:rsid w:val="00F35AFF"/>
    <w:rsid w:val="00F35CCD"/>
    <w:rsid w:val="00F54761"/>
    <w:rsid w:val="00F54D13"/>
    <w:rsid w:val="00F566FB"/>
    <w:rsid w:val="00F66A51"/>
    <w:rsid w:val="00F67001"/>
    <w:rsid w:val="00F740FF"/>
    <w:rsid w:val="00F74DD8"/>
    <w:rsid w:val="00F83CF7"/>
    <w:rsid w:val="00F85C0B"/>
    <w:rsid w:val="00F85C47"/>
    <w:rsid w:val="00FA2080"/>
    <w:rsid w:val="00FA55F2"/>
    <w:rsid w:val="00FD4C69"/>
    <w:rsid w:val="00FD6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d无格式"/>
    <w:qFormat/>
    <w:rsid w:val="00C95D74"/>
    <w:pPr>
      <w:widowControl w:val="0"/>
      <w:spacing w:before="120" w:after="12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aliases w:val="d标题 1"/>
    <w:basedOn w:val="a"/>
    <w:next w:val="a"/>
    <w:qFormat/>
    <w:rsid w:val="00BB78D1"/>
    <w:pPr>
      <w:keepNext/>
      <w:keepLines/>
      <w:numPr>
        <w:numId w:val="40"/>
      </w:numPr>
      <w:spacing w:before="340" w:after="330"/>
      <w:ind w:left="420"/>
      <w:jc w:val="center"/>
      <w:outlineLvl w:val="0"/>
    </w:pPr>
    <w:rPr>
      <w:rFonts w:ascii="Arial" w:eastAsia="黑体" w:hAnsi="Arial" w:cs="Arial"/>
      <w:b/>
      <w:bCs/>
      <w:kern w:val="44"/>
      <w:sz w:val="44"/>
      <w:szCs w:val="44"/>
    </w:rPr>
  </w:style>
  <w:style w:type="paragraph" w:styleId="2">
    <w:name w:val="heading 2"/>
    <w:aliases w:val="d标题 2"/>
    <w:basedOn w:val="a"/>
    <w:next w:val="a"/>
    <w:qFormat/>
    <w:rsid w:val="00BB78D1"/>
    <w:pPr>
      <w:keepLines/>
      <w:numPr>
        <w:ilvl w:val="1"/>
        <w:numId w:val="40"/>
      </w:numPr>
      <w:spacing w:before="260" w:after="260"/>
      <w:outlineLvl w:val="1"/>
    </w:pPr>
    <w:rPr>
      <w:rFonts w:ascii="黑体" w:eastAsia="黑体" w:hAnsi="Arial"/>
      <w:b/>
      <w:bCs/>
      <w:sz w:val="36"/>
      <w:szCs w:val="32"/>
    </w:rPr>
  </w:style>
  <w:style w:type="paragraph" w:styleId="3">
    <w:name w:val="heading 3"/>
    <w:aliases w:val="d标题 3"/>
    <w:basedOn w:val="a"/>
    <w:next w:val="a"/>
    <w:qFormat/>
    <w:rsid w:val="00BB78D1"/>
    <w:pPr>
      <w:keepNext/>
      <w:keepLines/>
      <w:numPr>
        <w:ilvl w:val="2"/>
        <w:numId w:val="40"/>
      </w:numPr>
      <w:tabs>
        <w:tab w:val="clear" w:pos="1854"/>
        <w:tab w:val="num" w:pos="1429"/>
      </w:tabs>
      <w:spacing w:before="260" w:after="260" w:line="416" w:lineRule="auto"/>
      <w:ind w:left="1429"/>
      <w:outlineLvl w:val="2"/>
    </w:pPr>
    <w:rPr>
      <w:b/>
      <w:bCs/>
      <w:sz w:val="32"/>
      <w:szCs w:val="32"/>
    </w:rPr>
  </w:style>
  <w:style w:type="paragraph" w:styleId="4">
    <w:name w:val="heading 4"/>
    <w:aliases w:val="d标题 4"/>
    <w:basedOn w:val="a"/>
    <w:next w:val="a"/>
    <w:qFormat/>
    <w:rsid w:val="00BB78D1"/>
    <w:pPr>
      <w:keepNext/>
      <w:keepLines/>
      <w:numPr>
        <w:ilvl w:val="3"/>
        <w:numId w:val="40"/>
      </w:numPr>
      <w:spacing w:before="280" w:after="290" w:line="376" w:lineRule="auto"/>
      <w:outlineLvl w:val="3"/>
    </w:pPr>
    <w:rPr>
      <w:rFonts w:ascii="Arial" w:eastAsia="黑体" w:hAnsi="Arial"/>
      <w:b/>
      <w:bCs/>
      <w:sz w:val="30"/>
      <w:szCs w:val="28"/>
    </w:rPr>
  </w:style>
  <w:style w:type="paragraph" w:styleId="5">
    <w:name w:val="heading 5"/>
    <w:aliases w:val="d标题 5"/>
    <w:basedOn w:val="a"/>
    <w:next w:val="a"/>
    <w:qFormat/>
    <w:rsid w:val="00BB78D1"/>
    <w:pPr>
      <w:keepNext/>
      <w:keepLines/>
      <w:numPr>
        <w:ilvl w:val="4"/>
        <w:numId w:val="4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d标题 6"/>
    <w:basedOn w:val="a"/>
    <w:next w:val="a"/>
    <w:qFormat/>
    <w:rsid w:val="0081430C"/>
    <w:pPr>
      <w:keepNext/>
      <w:keepLines/>
      <w:numPr>
        <w:ilvl w:val="5"/>
        <w:numId w:val="40"/>
      </w:numPr>
      <w:spacing w:before="240" w:after="64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d标题 7"/>
    <w:basedOn w:val="a"/>
    <w:next w:val="a"/>
    <w:qFormat/>
    <w:rsid w:val="0081430C"/>
    <w:pPr>
      <w:keepNext/>
      <w:keepLines/>
      <w:numPr>
        <w:ilvl w:val="6"/>
        <w:numId w:val="40"/>
      </w:numPr>
      <w:spacing w:before="240" w:after="64"/>
      <w:outlineLvl w:val="6"/>
    </w:pPr>
    <w:rPr>
      <w:b/>
      <w:bCs/>
    </w:rPr>
  </w:style>
  <w:style w:type="paragraph" w:styleId="8">
    <w:name w:val="heading 8"/>
    <w:aliases w:val="d标题 8"/>
    <w:basedOn w:val="a"/>
    <w:next w:val="a"/>
    <w:qFormat/>
    <w:rsid w:val="00AF35C2"/>
    <w:pPr>
      <w:keepNext/>
      <w:keepLines/>
      <w:numPr>
        <w:ilvl w:val="7"/>
        <w:numId w:val="40"/>
      </w:numPr>
      <w:spacing w:before="240" w:after="64"/>
      <w:outlineLvl w:val="7"/>
    </w:pPr>
    <w:rPr>
      <w:rFonts w:ascii="Arial" w:eastAsia="黑体" w:hAnsi="Arial"/>
      <w:b/>
    </w:rPr>
  </w:style>
  <w:style w:type="paragraph" w:styleId="9">
    <w:name w:val="heading 9"/>
    <w:aliases w:val="d标题 9"/>
    <w:basedOn w:val="a"/>
    <w:next w:val="a"/>
    <w:qFormat/>
    <w:rsid w:val="00AF35C2"/>
    <w:pPr>
      <w:keepNext/>
      <w:keepLines/>
      <w:numPr>
        <w:ilvl w:val="8"/>
        <w:numId w:val="40"/>
      </w:numPr>
      <w:spacing w:before="240" w:after="64"/>
      <w:outlineLvl w:val="8"/>
    </w:pPr>
    <w:rPr>
      <w:rFonts w:ascii="Arial" w:eastAsia="黑体" w:hAnsi="Arial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736172"/>
    <w:rPr>
      <w:color w:val="0000FF"/>
      <w:u w:val="single"/>
    </w:rPr>
  </w:style>
  <w:style w:type="paragraph" w:customStyle="1" w:styleId="a4">
    <w:name w:val="封面标题"/>
    <w:basedOn w:val="a"/>
    <w:qFormat/>
    <w:rsid w:val="001C3ADB"/>
    <w:pPr>
      <w:jc w:val="center"/>
    </w:pPr>
    <w:rPr>
      <w:rFonts w:ascii="楷体_GB2312" w:eastAsia="楷体_GB2312"/>
      <w:b/>
      <w:sz w:val="52"/>
      <w:szCs w:val="52"/>
    </w:rPr>
  </w:style>
  <w:style w:type="paragraph" w:styleId="a5">
    <w:name w:val="Balloon Text"/>
    <w:basedOn w:val="a"/>
    <w:link w:val="Char"/>
    <w:rsid w:val="00736172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rsid w:val="00736172"/>
    <w:rPr>
      <w:rFonts w:ascii="Calibri" w:hAnsi="Calibri"/>
      <w:kern w:val="2"/>
      <w:sz w:val="18"/>
      <w:szCs w:val="18"/>
    </w:rPr>
  </w:style>
  <w:style w:type="paragraph" w:styleId="a6">
    <w:name w:val="Document Map"/>
    <w:basedOn w:val="a"/>
    <w:semiHidden/>
    <w:rsid w:val="00A1244D"/>
    <w:pPr>
      <w:shd w:val="clear" w:color="auto" w:fill="000080"/>
    </w:pPr>
  </w:style>
  <w:style w:type="paragraph" w:styleId="TOC">
    <w:name w:val="TOC Heading"/>
    <w:basedOn w:val="1"/>
    <w:next w:val="a"/>
    <w:uiPriority w:val="39"/>
    <w:semiHidden/>
    <w:unhideWhenUsed/>
    <w:qFormat/>
    <w:rsid w:val="008667B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AA4BAB"/>
    <w:pPr>
      <w:tabs>
        <w:tab w:val="left" w:pos="1260"/>
        <w:tab w:val="right" w:leader="dot" w:pos="8296"/>
      </w:tabs>
      <w:jc w:val="center"/>
    </w:pPr>
  </w:style>
  <w:style w:type="paragraph" w:styleId="20">
    <w:name w:val="toc 2"/>
    <w:basedOn w:val="a"/>
    <w:next w:val="a"/>
    <w:autoRedefine/>
    <w:uiPriority w:val="39"/>
    <w:rsid w:val="000257FD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0257FD"/>
    <w:pPr>
      <w:ind w:leftChars="400" w:left="840"/>
    </w:pPr>
  </w:style>
  <w:style w:type="paragraph" w:styleId="a7">
    <w:name w:val="header"/>
    <w:basedOn w:val="a"/>
    <w:link w:val="Char0"/>
    <w:uiPriority w:val="99"/>
    <w:rsid w:val="00BB7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B78D1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Char1"/>
    <w:uiPriority w:val="99"/>
    <w:rsid w:val="00BB7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B78D1"/>
    <w:rPr>
      <w:rFonts w:ascii="Calibri" w:hAnsi="Calibri"/>
      <w:kern w:val="2"/>
      <w:sz w:val="18"/>
      <w:szCs w:val="18"/>
    </w:rPr>
  </w:style>
  <w:style w:type="paragraph" w:styleId="a9">
    <w:name w:val="table of figures"/>
    <w:basedOn w:val="a"/>
    <w:next w:val="a"/>
    <w:rsid w:val="0021634B"/>
    <w:pPr>
      <w:spacing w:before="0" w:after="0"/>
      <w:ind w:left="480" w:hanging="480"/>
      <w:jc w:val="left"/>
    </w:pPr>
    <w:rPr>
      <w:smallCaps/>
      <w:sz w:val="20"/>
      <w:szCs w:val="20"/>
    </w:rPr>
  </w:style>
  <w:style w:type="paragraph" w:customStyle="1" w:styleId="d">
    <w:name w:val="d正文"/>
    <w:basedOn w:val="a"/>
    <w:link w:val="dChar"/>
    <w:qFormat/>
    <w:rsid w:val="00C95D74"/>
    <w:pPr>
      <w:spacing w:line="360" w:lineRule="auto"/>
      <w:ind w:firstLineChars="200" w:firstLine="200"/>
    </w:pPr>
  </w:style>
  <w:style w:type="paragraph" w:customStyle="1" w:styleId="CharChar1CharCharCharCharCharChar">
    <w:name w:val="Char Char1 Char Char Char Char Char Char"/>
    <w:basedOn w:val="a"/>
    <w:autoRedefine/>
    <w:rsid w:val="00E443A9"/>
    <w:pPr>
      <w:widowControl/>
      <w:spacing w:before="0" w:after="160" w:line="240" w:lineRule="exact"/>
      <w:jc w:val="left"/>
    </w:pPr>
    <w:rPr>
      <w:rFonts w:ascii="Verdana" w:eastAsia="仿宋_GB2312" w:hAnsi="Verdana"/>
      <w:kern w:val="0"/>
      <w:szCs w:val="20"/>
      <w:lang w:eastAsia="en-US"/>
    </w:rPr>
  </w:style>
  <w:style w:type="character" w:customStyle="1" w:styleId="dChar">
    <w:name w:val="d正文 Char"/>
    <w:basedOn w:val="a0"/>
    <w:link w:val="d"/>
    <w:rsid w:val="00C95D74"/>
    <w:rPr>
      <w:rFonts w:ascii="Calibri" w:hAnsi="Calibri"/>
      <w:kern w:val="2"/>
      <w:sz w:val="24"/>
      <w:szCs w:val="22"/>
    </w:rPr>
  </w:style>
  <w:style w:type="paragraph" w:styleId="aa">
    <w:name w:val="Title"/>
    <w:basedOn w:val="a"/>
    <w:link w:val="Char2"/>
    <w:qFormat/>
    <w:rsid w:val="0052594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2">
    <w:name w:val="标题 Char"/>
    <w:basedOn w:val="a0"/>
    <w:link w:val="aa"/>
    <w:rsid w:val="0052594A"/>
    <w:rPr>
      <w:rFonts w:ascii="Arial" w:hAnsi="Arial" w:cs="Arial"/>
      <w:b/>
      <w:bCs/>
      <w:kern w:val="2"/>
      <w:sz w:val="32"/>
      <w:szCs w:val="32"/>
    </w:rPr>
  </w:style>
  <w:style w:type="paragraph" w:customStyle="1" w:styleId="Tabletext">
    <w:name w:val="Tabletext"/>
    <w:basedOn w:val="a"/>
    <w:rsid w:val="0052594A"/>
    <w:pPr>
      <w:keepLines/>
      <w:spacing w:before="0" w:line="240" w:lineRule="atLeast"/>
      <w:jc w:val="left"/>
    </w:pPr>
    <w:rPr>
      <w:rFonts w:ascii="宋体" w:hAnsi="Times New Roman"/>
      <w:snapToGrid w:val="0"/>
      <w:kern w:val="0"/>
      <w:sz w:val="20"/>
      <w:szCs w:val="20"/>
    </w:rPr>
  </w:style>
  <w:style w:type="paragraph" w:styleId="ab">
    <w:name w:val="Body Text"/>
    <w:basedOn w:val="a"/>
    <w:link w:val="Char3"/>
    <w:rsid w:val="00854314"/>
    <w:pPr>
      <w:tabs>
        <w:tab w:val="left" w:pos="3090"/>
      </w:tabs>
      <w:spacing w:before="0" w:after="0" w:line="360" w:lineRule="auto"/>
    </w:pPr>
    <w:rPr>
      <w:rFonts w:ascii="宋体" w:hAnsi="宋体"/>
      <w:sz w:val="21"/>
      <w:szCs w:val="24"/>
    </w:rPr>
  </w:style>
  <w:style w:type="character" w:customStyle="1" w:styleId="Char3">
    <w:name w:val="正文文本 Char"/>
    <w:basedOn w:val="a0"/>
    <w:link w:val="ab"/>
    <w:rsid w:val="00854314"/>
    <w:rPr>
      <w:rFonts w:ascii="宋体" w:hAnsi="宋体"/>
      <w:kern w:val="2"/>
      <w:sz w:val="21"/>
      <w:szCs w:val="24"/>
    </w:rPr>
  </w:style>
  <w:style w:type="paragraph" w:styleId="21">
    <w:name w:val="Body Text 2"/>
    <w:basedOn w:val="a"/>
    <w:link w:val="2Char"/>
    <w:rsid w:val="00854314"/>
    <w:pPr>
      <w:spacing w:before="0" w:after="0"/>
    </w:pPr>
    <w:rPr>
      <w:rFonts w:ascii="Times New Roman" w:hAnsi="Times New Roman"/>
      <w:color w:val="0000FF"/>
      <w:sz w:val="21"/>
      <w:szCs w:val="24"/>
    </w:rPr>
  </w:style>
  <w:style w:type="character" w:customStyle="1" w:styleId="2Char">
    <w:name w:val="正文文本 2 Char"/>
    <w:basedOn w:val="a0"/>
    <w:link w:val="21"/>
    <w:rsid w:val="00854314"/>
    <w:rPr>
      <w:color w:val="0000FF"/>
      <w:kern w:val="2"/>
      <w:sz w:val="21"/>
      <w:szCs w:val="24"/>
    </w:rPr>
  </w:style>
  <w:style w:type="character" w:styleId="ac">
    <w:name w:val="annotation reference"/>
    <w:basedOn w:val="a0"/>
    <w:rsid w:val="00854314"/>
    <w:rPr>
      <w:sz w:val="21"/>
      <w:szCs w:val="21"/>
    </w:rPr>
  </w:style>
  <w:style w:type="paragraph" w:styleId="ad">
    <w:name w:val="List Paragraph"/>
    <w:basedOn w:val="a"/>
    <w:uiPriority w:val="34"/>
    <w:qFormat/>
    <w:rsid w:val="0098178C"/>
    <w:pPr>
      <w:ind w:firstLineChars="200" w:firstLine="420"/>
    </w:pPr>
  </w:style>
  <w:style w:type="paragraph" w:styleId="ae">
    <w:name w:val="annotation text"/>
    <w:basedOn w:val="a"/>
    <w:link w:val="Char4"/>
    <w:rsid w:val="00EF2973"/>
    <w:pPr>
      <w:jc w:val="left"/>
    </w:pPr>
  </w:style>
  <w:style w:type="character" w:customStyle="1" w:styleId="Char4">
    <w:name w:val="批注文字 Char"/>
    <w:basedOn w:val="a0"/>
    <w:link w:val="ae"/>
    <w:rsid w:val="00EF2973"/>
    <w:rPr>
      <w:rFonts w:ascii="Calibri" w:hAnsi="Calibri"/>
      <w:kern w:val="2"/>
      <w:sz w:val="24"/>
      <w:szCs w:val="22"/>
    </w:rPr>
  </w:style>
  <w:style w:type="paragraph" w:styleId="af">
    <w:name w:val="annotation subject"/>
    <w:basedOn w:val="ae"/>
    <w:next w:val="ae"/>
    <w:link w:val="Char5"/>
    <w:rsid w:val="00EF2973"/>
    <w:rPr>
      <w:b/>
      <w:bCs/>
    </w:rPr>
  </w:style>
  <w:style w:type="character" w:customStyle="1" w:styleId="Char5">
    <w:name w:val="批注主题 Char"/>
    <w:basedOn w:val="Char4"/>
    <w:link w:val="af"/>
    <w:rsid w:val="00EF2973"/>
    <w:rPr>
      <w:b/>
      <w:bCs/>
    </w:rPr>
  </w:style>
  <w:style w:type="table" w:styleId="af0">
    <w:name w:val="Table Grid"/>
    <w:basedOn w:val="a1"/>
    <w:rsid w:val="008002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word&#27169;&#26495;\&#37096;&#38376;word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部门word模板</Template>
  <TotalTime>738</TotalTime>
  <Pages>16</Pages>
  <Words>1032</Words>
  <Characters>5886</Characters>
  <Application>Microsoft Office Word</Application>
  <DocSecurity>0</DocSecurity>
  <Lines>49</Lines>
  <Paragraphs>13</Paragraphs>
  <ScaleCrop>false</ScaleCrop>
  <Company>姜伟</Company>
  <LinksUpToDate>false</LinksUpToDate>
  <CharactersWithSpaces>6905</CharactersWithSpaces>
  <SharedDoc>false</SharedDoc>
  <HLinks>
    <vt:vector size="6" baseType="variant"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_Toc255571607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EK</cp:lastModifiedBy>
  <cp:revision>19</cp:revision>
  <cp:lastPrinted>1900-12-31T16:00:00Z</cp:lastPrinted>
  <dcterms:created xsi:type="dcterms:W3CDTF">2010-03-11T02:50:00Z</dcterms:created>
  <dcterms:modified xsi:type="dcterms:W3CDTF">2015-07-09T01:10:00Z</dcterms:modified>
</cp:coreProperties>
</file>